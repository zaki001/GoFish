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447631" w14:paraId="0C265E86" w14:textId="77777777">
        <w:tc>
          <w:tcPr>
            <w:tcW w:w="4000" w:type="pct"/>
            <w:vAlign w:val="bottom"/>
          </w:tcPr>
          <w:sdt>
            <w:sdtPr>
              <w:alias w:val="Company Name"/>
              <w:tag w:val=""/>
              <w:id w:val="-886792623"/>
              <w:placeholder>
                <w:docPart w:val="FF1932AF3A914B1BBABD1F9CCC65AB9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14:paraId="7738A932" w14:textId="77777777" w:rsidR="00447631" w:rsidRDefault="0042411E">
                <w:pPr>
                  <w:pStyle w:val="Name"/>
                  <w:ind w:left="0" w:right="0"/>
                </w:pPr>
                <w:r>
                  <w:t>SYST 17796 TEAM PROJECT</w:t>
                </w:r>
              </w:p>
            </w:sdtContent>
          </w:sdt>
          <w:sdt>
            <w:sdtPr>
              <w:rPr>
                <w:rStyle w:val="SubtitleChar"/>
              </w:rPr>
              <w:alias w:val="Company Address"/>
              <w:tag w:val=""/>
              <w:id w:val="-835229435"/>
              <w:placeholder>
                <w:docPart w:val="336F2E3CB85246E185826A6B8B8AD2F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>
              <w:rPr>
                <w:rStyle w:val="SubtitleChar"/>
              </w:rPr>
            </w:sdtEndPr>
            <w:sdtContent>
              <w:p w14:paraId="53BFE6D0" w14:textId="450A0778" w:rsidR="00447631" w:rsidRDefault="001A0EAB" w:rsidP="00F537DF">
                <w:pPr>
                  <w:pStyle w:val="NoSpacing"/>
                  <w:ind w:left="0" w:right="0"/>
                </w:pPr>
                <w:r w:rsidRPr="001A0EAB">
                  <w:rPr>
                    <w:rStyle w:val="SubtitleChar"/>
                  </w:rPr>
                  <w:br/>
                </w:r>
                <w:r w:rsidRPr="001A0EAB">
                  <w:rPr>
                    <w:rStyle w:val="SubtitleChar"/>
                  </w:rPr>
                  <w:br/>
                </w:r>
                <w:r w:rsidR="00F537DF" w:rsidRPr="001A0EAB">
                  <w:rPr>
                    <w:rStyle w:val="SubtitleChar"/>
                  </w:rPr>
                  <w:t xml:space="preserve">Team Name: </w:t>
                </w:r>
                <w:r w:rsidR="00DE2007">
                  <w:rPr>
                    <w:rStyle w:val="SubtitleChar"/>
                  </w:rPr>
                  <w:t>Runtime</w:t>
                </w:r>
                <w:r w:rsidR="008A6E09">
                  <w:rPr>
                    <w:rStyle w:val="SubtitleChar"/>
                  </w:rPr>
                  <w:t xml:space="preserve"> Te</w:t>
                </w:r>
                <w:r w:rsidR="00DE2007">
                  <w:rPr>
                    <w:rStyle w:val="SubtitleChar"/>
                  </w:rPr>
                  <w:t>rror</w:t>
                </w:r>
                <w:r w:rsidR="00F537DF" w:rsidRPr="001A0EAB">
                  <w:rPr>
                    <w:rStyle w:val="SubtitleChar"/>
                  </w:rPr>
                  <w:t>____________________________________</w:t>
                </w:r>
              </w:p>
            </w:sdtContent>
          </w:sdt>
        </w:tc>
        <w:tc>
          <w:tcPr>
            <w:tcW w:w="1000" w:type="pct"/>
            <w:vAlign w:val="center"/>
          </w:tcPr>
          <w:p w14:paraId="040698F3" w14:textId="77777777" w:rsidR="00447631" w:rsidRDefault="00447631">
            <w:pPr>
              <w:pStyle w:val="NoSpacing"/>
              <w:ind w:left="0" w:right="0"/>
              <w:jc w:val="center"/>
            </w:pPr>
          </w:p>
        </w:tc>
      </w:tr>
    </w:tbl>
    <w:p w14:paraId="3704EFA8" w14:textId="77777777" w:rsidR="001A0EAB" w:rsidRPr="001A0EAB" w:rsidRDefault="00BE1CC0" w:rsidP="001A0EAB">
      <w:pPr>
        <w:pStyle w:val="Subtitle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6CC782" wp14:editId="022EB041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6160F" w14:textId="77777777" w:rsidR="00447631" w:rsidRPr="00F537DF" w:rsidRDefault="00F537DF">
                            <w:pPr>
                              <w:pStyle w:val="Title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Team Contract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626CC7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" filled="f" stroked="f" strokeweight=".5pt">
                <v:textbox style="layout-flow:vertical;mso-layout-flow-alt:bottom-to-top;mso-fit-shape-to-text:t" inset="0,14.4pt,18pt">
                  <w:txbxContent>
                    <w:p w14:paraId="0A56160F" w14:textId="77777777" w:rsidR="00447631" w:rsidRPr="00F537DF" w:rsidRDefault="00F537DF">
                      <w:pPr>
                        <w:pStyle w:val="Title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Team Contract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A0EAB">
        <w:rPr>
          <w:b w:val="0"/>
          <w:i/>
          <w:sz w:val="24"/>
        </w:rPr>
        <w:t xml:space="preserve">Please negotiate, sign, scan and include as the first section in your Deliverable 1.  </w:t>
      </w:r>
    </w:p>
    <w:p w14:paraId="536AC39E" w14:textId="77777777" w:rsidR="001A0EAB" w:rsidRPr="000B549D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>Please note that if cheating is discovered in a group assignment each member will be charged with a cheating offense regardless of their involvement in the offense.  Each member will receive the appropriate sanction based on their individual academic honesty history.</w:t>
      </w:r>
    </w:p>
    <w:p w14:paraId="41DF5818" w14:textId="770E679F" w:rsidR="001A0EAB" w:rsidRDefault="00A1462E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EAA4016" wp14:editId="6352C02E">
                <wp:simplePos x="0" y="0"/>
                <wp:positionH relativeFrom="column">
                  <wp:posOffset>9714000</wp:posOffset>
                </wp:positionH>
                <wp:positionV relativeFrom="paragraph">
                  <wp:posOffset>2851210</wp:posOffset>
                </wp:positionV>
                <wp:extent cx="160920" cy="516240"/>
                <wp:effectExtent l="38100" t="38100" r="48895" b="3683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0920" cy="51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7FB3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1" o:spid="_x0000_s1026" type="#_x0000_t75" style="position:absolute;margin-left:764.55pt;margin-top:224.15pt;width:13.35pt;height:41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">
                <v:imagedata r:id="rId11" o:title=""/>
              </v:shape>
            </w:pict>
          </mc:Fallback>
        </mc:AlternateContent>
      </w:r>
      <w:r w:rsidR="005E36FA">
        <w:rPr>
          <w:rFonts w:ascii="Arial" w:hAnsi="Arial" w:cs="Arial"/>
          <w:b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D37B85C" wp14:editId="6122C183">
                <wp:simplePos x="0" y="0"/>
                <wp:positionH relativeFrom="column">
                  <wp:posOffset>-2823000</wp:posOffset>
                </wp:positionH>
                <wp:positionV relativeFrom="paragraph">
                  <wp:posOffset>3590890</wp:posOffset>
                </wp:positionV>
                <wp:extent cx="360" cy="360"/>
                <wp:effectExtent l="38100" t="38100" r="38100" b="3810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1865B" id="Ink 45" o:spid="_x0000_s1026" type="#_x0000_t75" style="position:absolute;margin-left:-222.65pt;margin-top:282.4pt;width:.75pt;height: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">
                <v:imagedata r:id="rId13" o:title=""/>
              </v:shape>
            </w:pict>
          </mc:Fallback>
        </mc:AlternateContent>
      </w:r>
      <w:r w:rsidR="00DE2007">
        <w:rPr>
          <w:rFonts w:ascii="Arial" w:hAnsi="Arial" w:cs="Arial"/>
          <w:b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FE205B6" wp14:editId="5D10DB97">
                <wp:simplePos x="0" y="0"/>
                <wp:positionH relativeFrom="column">
                  <wp:posOffset>9691680</wp:posOffset>
                </wp:positionH>
                <wp:positionV relativeFrom="paragraph">
                  <wp:posOffset>5591050</wp:posOffset>
                </wp:positionV>
                <wp:extent cx="97560" cy="855720"/>
                <wp:effectExtent l="38100" t="38100" r="36195" b="4000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7560" cy="85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AFC2A" id="Ink 13" o:spid="_x0000_s1026" type="#_x0000_t75" style="position:absolute;margin-left:762.75pt;margin-top:439.9pt;width:8.4pt;height:6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">
                <v:imagedata r:id="rId15" o:title=""/>
              </v:shape>
            </w:pict>
          </mc:Fallback>
        </mc:AlternateContent>
      </w:r>
      <w:r w:rsidR="00DE2007">
        <w:rPr>
          <w:rFonts w:ascii="Arial" w:hAnsi="Arial" w:cs="Arial"/>
          <w:b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3D1112E" wp14:editId="7092F209">
                <wp:simplePos x="0" y="0"/>
                <wp:positionH relativeFrom="column">
                  <wp:posOffset>7378320</wp:posOffset>
                </wp:positionH>
                <wp:positionV relativeFrom="paragraph">
                  <wp:posOffset>4301530</wp:posOffset>
                </wp:positionV>
                <wp:extent cx="394920" cy="3321720"/>
                <wp:effectExtent l="38100" t="38100" r="43815" b="3111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94920" cy="332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F629B" id="Ink 10" o:spid="_x0000_s1026" type="#_x0000_t75" style="position:absolute;margin-left:580.6pt;margin-top:338.35pt;width:31.85pt;height:26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">
                <v:imagedata r:id="rId17" o:title=""/>
              </v:shape>
            </w:pict>
          </mc:Fallback>
        </mc:AlternateContent>
      </w:r>
      <w:r w:rsidR="00DE2007">
        <w:rPr>
          <w:rFonts w:ascii="Arial" w:hAnsi="Arial" w:cs="Arial"/>
          <w:b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A8A520F" wp14:editId="7AE2A70C">
                <wp:simplePos x="0" y="0"/>
                <wp:positionH relativeFrom="column">
                  <wp:posOffset>8084640</wp:posOffset>
                </wp:positionH>
                <wp:positionV relativeFrom="paragraph">
                  <wp:posOffset>4268410</wp:posOffset>
                </wp:positionV>
                <wp:extent cx="61200" cy="3055680"/>
                <wp:effectExtent l="38100" t="38100" r="34290" b="3048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1200" cy="305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B5114" id="Ink 9" o:spid="_x0000_s1026" type="#_x0000_t75" style="position:absolute;margin-left:636.25pt;margin-top:335.75pt;width:5.5pt;height:241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">
                <v:imagedata r:id="rId19" o:title=""/>
              </v:shape>
            </w:pict>
          </mc:Fallback>
        </mc:AlternateContent>
      </w:r>
      <w:r w:rsidR="001A0EAB" w:rsidRPr="000B549D">
        <w:rPr>
          <w:rFonts w:ascii="Arial" w:hAnsi="Arial" w:cs="Arial"/>
          <w:b/>
        </w:rPr>
        <w:t xml:space="preserve">Please ensure that you </w:t>
      </w:r>
      <w:r w:rsidR="001A0EAB" w:rsidRPr="00836A14">
        <w:rPr>
          <w:rFonts w:ascii="Arial" w:hAnsi="Arial" w:cs="Arial"/>
          <w:b/>
        </w:rPr>
        <w:t xml:space="preserve">understand </w:t>
      </w:r>
      <w:r w:rsidR="001A0EAB" w:rsidRPr="000B549D">
        <w:rPr>
          <w:rFonts w:ascii="Arial" w:hAnsi="Arial" w:cs="Arial"/>
          <w:b/>
        </w:rPr>
        <w:t xml:space="preserve">the importance of academic honesty.  </w:t>
      </w:r>
      <w:r w:rsidR="001A0EAB" w:rsidRPr="00836A14">
        <w:rPr>
          <w:rFonts w:ascii="Arial" w:hAnsi="Arial" w:cs="Arial"/>
          <w:b/>
        </w:rPr>
        <w:t xml:space="preserve">Each member of the group </w:t>
      </w:r>
      <w:r w:rsidR="001A0EAB" w:rsidRPr="000B549D">
        <w:rPr>
          <w:rFonts w:ascii="Arial" w:hAnsi="Arial" w:cs="Arial"/>
          <w:b/>
        </w:rPr>
        <w:t xml:space="preserve">is responsible to ensure the academic integrity of </w:t>
      </w:r>
      <w:r w:rsidR="001A0EAB">
        <w:rPr>
          <w:rFonts w:ascii="Arial" w:hAnsi="Arial" w:cs="Arial"/>
          <w:b/>
        </w:rPr>
        <w:t xml:space="preserve">all of </w:t>
      </w:r>
      <w:r w:rsidR="001A0EAB" w:rsidRPr="000B549D">
        <w:rPr>
          <w:rFonts w:ascii="Arial" w:hAnsi="Arial" w:cs="Arial"/>
          <w:b/>
        </w:rPr>
        <w:t>the submitted work, not just their own part.</w:t>
      </w:r>
      <w:r w:rsidR="001A0EAB">
        <w:rPr>
          <w:rFonts w:ascii="Arial" w:hAnsi="Arial" w:cs="Arial"/>
          <w:b/>
        </w:rPr>
        <w:t xml:space="preserve"> Placing your name on a submission indicates that you take responsibility for its content.</w:t>
      </w:r>
    </w:p>
    <w:tbl>
      <w:tblPr>
        <w:tblpPr w:leftFromText="180" w:rightFromText="180" w:vertAnchor="text" w:horzAnchor="margin" w:tblpXSpec="center" w:tblpY="727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3969"/>
        <w:gridCol w:w="2552"/>
      </w:tblGrid>
      <w:tr w:rsidR="001A0EAB" w14:paraId="4535CD3E" w14:textId="77777777" w:rsidTr="001A0EAB">
        <w:trPr>
          <w:trHeight w:val="237"/>
        </w:trPr>
        <w:tc>
          <w:tcPr>
            <w:tcW w:w="4077" w:type="dxa"/>
          </w:tcPr>
          <w:p w14:paraId="30436670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Team Member Names (Please Print)</w:t>
            </w:r>
          </w:p>
        </w:tc>
        <w:tc>
          <w:tcPr>
            <w:tcW w:w="3969" w:type="dxa"/>
          </w:tcPr>
          <w:p w14:paraId="24BDA8BC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Signatures</w:t>
            </w:r>
          </w:p>
        </w:tc>
        <w:tc>
          <w:tcPr>
            <w:tcW w:w="2552" w:type="dxa"/>
          </w:tcPr>
          <w:p w14:paraId="1AFF0A2B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Student ID</w:t>
            </w:r>
          </w:p>
        </w:tc>
      </w:tr>
      <w:tr w:rsidR="001A0EAB" w14:paraId="4B1B117A" w14:textId="77777777" w:rsidTr="001A0EAB">
        <w:trPr>
          <w:trHeight w:val="476"/>
        </w:trPr>
        <w:tc>
          <w:tcPr>
            <w:tcW w:w="4077" w:type="dxa"/>
          </w:tcPr>
          <w:p w14:paraId="45B60708" w14:textId="77777777" w:rsidR="00DE2007" w:rsidRDefault="00DE2007" w:rsidP="001A0EAB">
            <w:pPr>
              <w:rPr>
                <w:sz w:val="24"/>
              </w:rPr>
            </w:pPr>
          </w:p>
          <w:p w14:paraId="3C403F8A" w14:textId="5CCE0750" w:rsidR="001A0EAB" w:rsidRDefault="00A97265" w:rsidP="001A0EAB">
            <w:pPr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66FB64BF" wp14:editId="2C332550">
                      <wp:simplePos x="0" y="0"/>
                      <wp:positionH relativeFrom="column">
                        <wp:posOffset>1215785</wp:posOffset>
                      </wp:positionH>
                      <wp:positionV relativeFrom="paragraph">
                        <wp:posOffset>368875</wp:posOffset>
                      </wp:positionV>
                      <wp:extent cx="360" cy="360"/>
                      <wp:effectExtent l="38100" t="38100" r="38100" b="38100"/>
                      <wp:wrapNone/>
                      <wp:docPr id="22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7A525D" id="Ink 22" o:spid="_x0000_s1026" type="#_x0000_t75" style="position:absolute;margin-left:95.4pt;margin-top:28.7pt;width:.75pt;height: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">
                      <v:imagedata r:id="rId21" o:title=""/>
                    </v:shape>
                  </w:pict>
                </mc:Fallback>
              </mc:AlternateContent>
            </w:r>
            <w:r w:rsidR="00DE2007">
              <w:rPr>
                <w:sz w:val="24"/>
              </w:rPr>
              <w:t>Ahmad Zaki Sultanti</w:t>
            </w:r>
          </w:p>
        </w:tc>
        <w:tc>
          <w:tcPr>
            <w:tcW w:w="3969" w:type="dxa"/>
          </w:tcPr>
          <w:p w14:paraId="07D257B8" w14:textId="5D7BFCAB" w:rsidR="001A0EAB" w:rsidRDefault="00DE2007" w:rsidP="001A0EAB">
            <w:pPr>
              <w:rPr>
                <w:sz w:val="32"/>
              </w:rPr>
            </w:pPr>
            <w:r>
              <w:rPr>
                <w:noProof/>
                <w:sz w:val="32"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60792039" wp14:editId="1C77ACCE">
                      <wp:simplePos x="0" y="0"/>
                      <wp:positionH relativeFrom="column">
                        <wp:posOffset>577215</wp:posOffset>
                      </wp:positionH>
                      <wp:positionV relativeFrom="paragraph">
                        <wp:posOffset>-236855</wp:posOffset>
                      </wp:positionV>
                      <wp:extent cx="1799760" cy="1469520"/>
                      <wp:effectExtent l="38100" t="38100" r="10160" b="35560"/>
                      <wp:wrapNone/>
                      <wp:docPr id="21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99760" cy="146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ADDC6F" id="Ink 21" o:spid="_x0000_s1026" type="#_x0000_t75" style="position:absolute;margin-left:45.1pt;margin-top:-19pt;width:142.4pt;height:116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">
                      <v:imagedata r:id="rId23" o:title=""/>
                    </v:shape>
                  </w:pict>
                </mc:Fallback>
              </mc:AlternateContent>
            </w:r>
            <w:r>
              <w:rPr>
                <w:noProof/>
                <w:sz w:val="32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2A910A3D" wp14:editId="00244F75">
                      <wp:simplePos x="0" y="0"/>
                      <wp:positionH relativeFrom="column">
                        <wp:posOffset>829370</wp:posOffset>
                      </wp:positionH>
                      <wp:positionV relativeFrom="paragraph">
                        <wp:posOffset>449385</wp:posOffset>
                      </wp:positionV>
                      <wp:extent cx="10080" cy="360"/>
                      <wp:effectExtent l="38100" t="38100" r="47625" b="38100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0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97B2AA" id="Ink 14" o:spid="_x0000_s1026" type="#_x0000_t75" style="position:absolute;margin-left:64.95pt;margin-top:35.05pt;width:1.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">
                      <v:imagedata r:id="rId25" o:title="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2B7BE55E" w14:textId="705C50E9" w:rsidR="001A0EAB" w:rsidRDefault="00A97265" w:rsidP="001A0EAB">
            <w:pPr>
              <w:rPr>
                <w:sz w:val="32"/>
              </w:rPr>
            </w:pPr>
            <w:r>
              <w:rPr>
                <w:noProof/>
                <w:sz w:val="32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7699296E" wp14:editId="27C08A8F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443985</wp:posOffset>
                      </wp:positionV>
                      <wp:extent cx="360" cy="360"/>
                      <wp:effectExtent l="38100" t="38100" r="38100" b="38100"/>
                      <wp:wrapNone/>
                      <wp:docPr id="23" name="Ink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5C008B" id="Ink 23" o:spid="_x0000_s1026" type="#_x0000_t75" style="position:absolute;margin-left:39.9pt;margin-top:34.6pt;width:.75pt;height: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ntilrAQAAAwMAAA4AAABkcnMvZTJvRG9jLnhtbJxSQW7CMBC8V+of&#10;LN9LEkAIRSQciipxaMuhfYDr2MRq7I3WDgm/7yZAgVZVJS7WelaendnxYtnZiu0UegMu48ko5kw5&#10;CYVx24y/vz09zDnzQbhCVOBUxvfK82V+f7do61SNoYSqUMiIxPm0rTNehlCnUeRlqazwI6iVo6YG&#10;tCLQFbdRgaIldltF4zieRS1gUSNI5T2hq0OT5wO/1kqGV629CqzK+HQ2J3nhVCAVkzE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">
                      <v:imagedata r:id="rId13" o:title=""/>
                    </v:shape>
                  </w:pict>
                </mc:Fallback>
              </mc:AlternateContent>
            </w:r>
            <w:r>
              <w:rPr>
                <w:sz w:val="32"/>
              </w:rPr>
              <w:t>991653635</w:t>
            </w:r>
          </w:p>
        </w:tc>
      </w:tr>
      <w:tr w:rsidR="001A0EAB" w14:paraId="6FF93197" w14:textId="77777777" w:rsidTr="001A0EAB">
        <w:trPr>
          <w:trHeight w:val="476"/>
        </w:trPr>
        <w:tc>
          <w:tcPr>
            <w:tcW w:w="4077" w:type="dxa"/>
          </w:tcPr>
          <w:p w14:paraId="687A565A" w14:textId="77777777" w:rsidR="001A0EAB" w:rsidRDefault="001A0EAB" w:rsidP="001A0EAB">
            <w:pPr>
              <w:rPr>
                <w:sz w:val="24"/>
              </w:rPr>
            </w:pPr>
          </w:p>
          <w:p w14:paraId="384F9D27" w14:textId="6A04AD08" w:rsidR="001A0EAB" w:rsidRDefault="00DE2007" w:rsidP="001A0EAB">
            <w:pPr>
              <w:rPr>
                <w:sz w:val="24"/>
              </w:rPr>
            </w:pPr>
            <w:r>
              <w:rPr>
                <w:sz w:val="24"/>
              </w:rPr>
              <w:t>Amisha Modi</w:t>
            </w:r>
          </w:p>
        </w:tc>
        <w:tc>
          <w:tcPr>
            <w:tcW w:w="3969" w:type="dxa"/>
          </w:tcPr>
          <w:p w14:paraId="614CAE91" w14:textId="09EAA96A" w:rsidR="001A0EAB" w:rsidRDefault="00DE2007" w:rsidP="001A0EAB">
            <w:pPr>
              <w:rPr>
                <w:sz w:val="32"/>
              </w:rPr>
            </w:pPr>
            <w:r>
              <w:rPr>
                <w:noProof/>
                <w:sz w:val="32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2539CB53" wp14:editId="5401174E">
                      <wp:simplePos x="0" y="0"/>
                      <wp:positionH relativeFrom="column">
                        <wp:posOffset>518795</wp:posOffset>
                      </wp:positionH>
                      <wp:positionV relativeFrom="paragraph">
                        <wp:posOffset>188595</wp:posOffset>
                      </wp:positionV>
                      <wp:extent cx="1465845" cy="547365"/>
                      <wp:effectExtent l="38100" t="38100" r="1270" b="43815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65845" cy="5473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F596DD" id="Ink 8" o:spid="_x0000_s1026" type="#_x0000_t75" style="position:absolute;margin-left:40.5pt;margin-top:14.5pt;width:116.1pt;height:43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">
                      <v:imagedata r:id="rId28" o:title=""/>
                    </v:shape>
                  </w:pict>
                </mc:Fallback>
              </mc:AlternateContent>
            </w:r>
            <w:r>
              <w:rPr>
                <w:noProof/>
                <w:sz w:val="32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312D75B6" wp14:editId="40FF52E9">
                      <wp:simplePos x="0" y="0"/>
                      <wp:positionH relativeFrom="column">
                        <wp:posOffset>258050</wp:posOffset>
                      </wp:positionH>
                      <wp:positionV relativeFrom="paragraph">
                        <wp:posOffset>481790</wp:posOffset>
                      </wp:positionV>
                      <wp:extent cx="272520" cy="104040"/>
                      <wp:effectExtent l="38100" t="38100" r="32385" b="48895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2520" cy="104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4FE7D8" id="Ink 4" o:spid="_x0000_s1026" type="#_x0000_t75" style="position:absolute;margin-left:19.95pt;margin-top:37.6pt;width:22.15pt;height:8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">
                      <v:imagedata r:id="rId30" o:title=""/>
                    </v:shape>
                  </w:pict>
                </mc:Fallback>
              </mc:AlternateContent>
            </w:r>
            <w:r>
              <w:rPr>
                <w:noProof/>
                <w:sz w:val="32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47B6EF4D" wp14:editId="0F8AA6CF">
                      <wp:simplePos x="0" y="0"/>
                      <wp:positionH relativeFrom="column">
                        <wp:posOffset>655130</wp:posOffset>
                      </wp:positionH>
                      <wp:positionV relativeFrom="paragraph">
                        <wp:posOffset>475670</wp:posOffset>
                      </wp:positionV>
                      <wp:extent cx="360" cy="360"/>
                      <wp:effectExtent l="38100" t="38100" r="38100" b="38100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65D810" id="Ink 3" o:spid="_x0000_s1026" type="#_x0000_t75" style="position:absolute;margin-left:51.25pt;margin-top:37.1pt;width: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">
                      <v:imagedata r:id="rId13" o:title=""/>
                    </v:shape>
                  </w:pict>
                </mc:Fallback>
              </mc:AlternateContent>
            </w:r>
            <w:r>
              <w:rPr>
                <w:noProof/>
                <w:sz w:val="32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42D3F76" wp14:editId="47850644">
                      <wp:simplePos x="0" y="0"/>
                      <wp:positionH relativeFrom="column">
                        <wp:posOffset>250490</wp:posOffset>
                      </wp:positionH>
                      <wp:positionV relativeFrom="paragraph">
                        <wp:posOffset>302150</wp:posOffset>
                      </wp:positionV>
                      <wp:extent cx="372240" cy="415800"/>
                      <wp:effectExtent l="38100" t="38100" r="46990" b="41910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2240" cy="415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36084E" id="Ink 1" o:spid="_x0000_s1026" type="#_x0000_t75" style="position:absolute;margin-left:19.35pt;margin-top:23.45pt;width:30pt;height:3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">
                      <v:imagedata r:id="rId33" o:title="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55D1E2DE" w14:textId="44D12556" w:rsidR="001A0EAB" w:rsidRDefault="00A97265" w:rsidP="001A0EAB">
            <w:pPr>
              <w:rPr>
                <w:sz w:val="32"/>
              </w:rPr>
            </w:pPr>
            <w:r>
              <w:rPr>
                <w:sz w:val="32"/>
              </w:rPr>
              <w:t>991649561</w:t>
            </w:r>
          </w:p>
        </w:tc>
      </w:tr>
      <w:tr w:rsidR="001A0EAB" w14:paraId="305FA1D1" w14:textId="77777777" w:rsidTr="001A0EAB">
        <w:trPr>
          <w:trHeight w:val="476"/>
        </w:trPr>
        <w:tc>
          <w:tcPr>
            <w:tcW w:w="4077" w:type="dxa"/>
          </w:tcPr>
          <w:p w14:paraId="45F070FB" w14:textId="05C85AD2" w:rsidR="001A0EAB" w:rsidRDefault="001A0EAB" w:rsidP="001A0EAB">
            <w:pPr>
              <w:rPr>
                <w:sz w:val="24"/>
              </w:rPr>
            </w:pPr>
          </w:p>
          <w:p w14:paraId="342B223A" w14:textId="47C412CA" w:rsidR="001A0EAB" w:rsidRDefault="00DE2007" w:rsidP="001A0EAB">
            <w:pPr>
              <w:rPr>
                <w:sz w:val="24"/>
              </w:rPr>
            </w:pPr>
            <w:r>
              <w:rPr>
                <w:sz w:val="24"/>
              </w:rPr>
              <w:t>Navneet Kaur</w:t>
            </w:r>
          </w:p>
        </w:tc>
        <w:tc>
          <w:tcPr>
            <w:tcW w:w="3969" w:type="dxa"/>
          </w:tcPr>
          <w:p w14:paraId="75CCEB20" w14:textId="0395F33E" w:rsidR="001A0EAB" w:rsidRDefault="005E36FA" w:rsidP="001A0EAB">
            <w:pPr>
              <w:rPr>
                <w:sz w:val="32"/>
              </w:rPr>
            </w:pPr>
            <w:r>
              <w:rPr>
                <w:noProof/>
                <w:sz w:val="32"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41F78B3C" wp14:editId="4F2796E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-45720</wp:posOffset>
                      </wp:positionV>
                      <wp:extent cx="2772410" cy="516255"/>
                      <wp:effectExtent l="38100" t="38100" r="46990" b="36195"/>
                      <wp:wrapNone/>
                      <wp:docPr id="44" name="Ink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72410" cy="5162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8D55C8" id="Ink 44" o:spid="_x0000_s1026" type="#_x0000_t75" style="position:absolute;margin-left:1.95pt;margin-top:-3.95pt;width:219pt;height:41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">
                      <v:imagedata r:id="rId35" o:title="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7EC25C02" w14:textId="77777777" w:rsidR="001A0EAB" w:rsidRDefault="005E36FA" w:rsidP="001A0EAB">
            <w:pPr>
              <w:rPr>
                <w:sz w:val="32"/>
              </w:rPr>
            </w:pPr>
            <w:r>
              <w:rPr>
                <w:noProof/>
                <w:sz w:val="32"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5CAE04A5" wp14:editId="7AC9E776">
                      <wp:simplePos x="0" y="0"/>
                      <wp:positionH relativeFrom="column">
                        <wp:posOffset>713495</wp:posOffset>
                      </wp:positionH>
                      <wp:positionV relativeFrom="paragraph">
                        <wp:posOffset>216055</wp:posOffset>
                      </wp:positionV>
                      <wp:extent cx="360" cy="360"/>
                      <wp:effectExtent l="38100" t="38100" r="38100" b="38100"/>
                      <wp:wrapNone/>
                      <wp:docPr id="43" name="Ink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37678F" id="Ink 43" o:spid="_x0000_s1026" type="#_x0000_t75" style="position:absolute;margin-left:55.85pt;margin-top:16.65pt;width:.75pt;height: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">
                      <v:imagedata r:id="rId13" o:title=""/>
                    </v:shape>
                  </w:pict>
                </mc:Fallback>
              </mc:AlternateContent>
            </w:r>
            <w:r>
              <w:rPr>
                <w:sz w:val="32"/>
              </w:rPr>
              <w:t xml:space="preserve">     </w:t>
            </w:r>
          </w:p>
          <w:p w14:paraId="51652595" w14:textId="4D30B034" w:rsidR="005E36FA" w:rsidRDefault="005E36FA" w:rsidP="001A0EAB">
            <w:pPr>
              <w:rPr>
                <w:sz w:val="32"/>
              </w:rPr>
            </w:pPr>
            <w:r>
              <w:rPr>
                <w:sz w:val="32"/>
              </w:rPr>
              <w:t>991651018</w:t>
            </w:r>
          </w:p>
        </w:tc>
      </w:tr>
      <w:tr w:rsidR="00DE2007" w14:paraId="56803269" w14:textId="77777777" w:rsidTr="001A0EAB">
        <w:trPr>
          <w:trHeight w:val="476"/>
        </w:trPr>
        <w:tc>
          <w:tcPr>
            <w:tcW w:w="4077" w:type="dxa"/>
          </w:tcPr>
          <w:p w14:paraId="415C10B5" w14:textId="28E02890" w:rsidR="00DE2007" w:rsidRDefault="0046305D" w:rsidP="001A0EAB">
            <w:pPr>
              <w:rPr>
                <w:sz w:val="24"/>
              </w:rPr>
            </w:pPr>
            <w:r>
              <w:rPr>
                <w:sz w:val="24"/>
              </w:rPr>
              <w:t>Manjot Kaur</w:t>
            </w:r>
          </w:p>
        </w:tc>
        <w:tc>
          <w:tcPr>
            <w:tcW w:w="3969" w:type="dxa"/>
          </w:tcPr>
          <w:p w14:paraId="03F9D67C" w14:textId="54081812" w:rsidR="00DE2007" w:rsidRDefault="00A1462E" w:rsidP="001A0EAB">
            <w:pPr>
              <w:rPr>
                <w:sz w:val="32"/>
              </w:rPr>
            </w:pPr>
            <w:r>
              <w:rPr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721728" behindDoc="0" locked="0" layoutInCell="1" allowOverlap="1" wp14:anchorId="55905204" wp14:editId="1CA7376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45085</wp:posOffset>
                      </wp:positionV>
                      <wp:extent cx="1388745" cy="340360"/>
                      <wp:effectExtent l="38100" t="38100" r="1905" b="40640"/>
                      <wp:wrapNone/>
                      <wp:docPr id="67" name="Ink 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88745" cy="3403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8AA7AA" id="Ink 67" o:spid="_x0000_s1026" type="#_x0000_t75" style="position:absolute;margin-left:-.7pt;margin-top:3.2pt;width:110.05pt;height:27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">
                      <v:imagedata r:id="rId38" o:title="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22A607A6" w14:textId="45AE6D19" w:rsidR="00DE2007" w:rsidRDefault="00A1462E" w:rsidP="001A0EAB">
            <w:pPr>
              <w:rPr>
                <w:sz w:val="32"/>
              </w:rPr>
            </w:pPr>
            <w:r>
              <w:rPr>
                <w:sz w:val="32"/>
              </w:rPr>
              <w:t>99164</w:t>
            </w:r>
            <w:r w:rsidR="0046305D">
              <w:rPr>
                <w:sz w:val="32"/>
              </w:rPr>
              <w:t>3257</w:t>
            </w:r>
          </w:p>
        </w:tc>
      </w:tr>
      <w:tr w:rsidR="0046305D" w14:paraId="4D57813C" w14:textId="77777777" w:rsidTr="001A0EAB">
        <w:trPr>
          <w:trHeight w:val="476"/>
        </w:trPr>
        <w:tc>
          <w:tcPr>
            <w:tcW w:w="4077" w:type="dxa"/>
          </w:tcPr>
          <w:p w14:paraId="18DF221F" w14:textId="58072FBD" w:rsidR="0046305D" w:rsidRDefault="004F5528" w:rsidP="001A0EAB">
            <w:pPr>
              <w:rPr>
                <w:sz w:val="24"/>
              </w:rPr>
            </w:pPr>
            <w:r w:rsidRPr="004F5528">
              <w:rPr>
                <w:sz w:val="24"/>
              </w:rPr>
              <w:lastRenderedPageBreak/>
              <w:t>Karan Mehta</w:t>
            </w:r>
          </w:p>
        </w:tc>
        <w:tc>
          <w:tcPr>
            <w:tcW w:w="3969" w:type="dxa"/>
          </w:tcPr>
          <w:p w14:paraId="432CAC98" w14:textId="342ADA98" w:rsidR="0046305D" w:rsidRDefault="00496D72" w:rsidP="001A0EAB">
            <w:pPr>
              <w:rPr>
                <w:noProof/>
                <w:sz w:val="24"/>
              </w:rPr>
            </w:pPr>
            <w:r w:rsidRPr="00496D72">
              <w:rPr>
                <w:noProof/>
                <w:sz w:val="24"/>
              </w:rPr>
              <w:drawing>
                <wp:inline distT="0" distB="0" distL="0" distR="0" wp14:anchorId="6B10BE73" wp14:editId="4EBBDA1B">
                  <wp:extent cx="1485900" cy="950612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774" cy="956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23E618F0" w14:textId="1546ABFE" w:rsidR="0046305D" w:rsidRDefault="00496D72" w:rsidP="001A0EAB">
            <w:pPr>
              <w:rPr>
                <w:sz w:val="32"/>
              </w:rPr>
            </w:pPr>
            <w:r>
              <w:rPr>
                <w:sz w:val="32"/>
              </w:rPr>
              <w:t>991638499</w:t>
            </w:r>
          </w:p>
        </w:tc>
      </w:tr>
    </w:tbl>
    <w:p w14:paraId="123F9456" w14:textId="77777777"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0B549D">
        <w:rPr>
          <w:rFonts w:ascii="Arial" w:hAnsi="Arial" w:cs="Arial"/>
          <w:b/>
        </w:rPr>
        <w:t xml:space="preserve">For further information </w:t>
      </w:r>
      <w:r w:rsidRPr="00836A14">
        <w:rPr>
          <w:rFonts w:ascii="Arial" w:hAnsi="Arial" w:cs="Arial"/>
          <w:b/>
        </w:rPr>
        <w:t xml:space="preserve">read </w:t>
      </w:r>
      <w:r w:rsidRPr="000B549D">
        <w:rPr>
          <w:rFonts w:ascii="Arial" w:hAnsi="Arial" w:cs="Arial"/>
          <w:b/>
        </w:rPr>
        <w:t xml:space="preserve">Academic </w:t>
      </w:r>
      <w:r w:rsidR="00F00D4A">
        <w:rPr>
          <w:rFonts w:ascii="Arial" w:hAnsi="Arial" w:cs="Arial"/>
          <w:b/>
        </w:rPr>
        <w:t>Integrity</w:t>
      </w:r>
      <w:r w:rsidRPr="000B549D">
        <w:rPr>
          <w:rFonts w:ascii="Arial" w:hAnsi="Arial" w:cs="Arial"/>
          <w:b/>
        </w:rPr>
        <w:t xml:space="preserve"> Policy on AccessSheri</w:t>
      </w:r>
      <w:r w:rsidR="0042411E">
        <w:rPr>
          <w:rFonts w:ascii="Arial" w:hAnsi="Arial" w:cs="Arial"/>
          <w:b/>
        </w:rPr>
        <w:t>dan</w:t>
      </w:r>
      <w:r w:rsidRPr="000B549D">
        <w:rPr>
          <w:rFonts w:ascii="Arial" w:hAnsi="Arial" w:cs="Arial"/>
          <w:b/>
        </w:rPr>
        <w:t>.</w:t>
      </w:r>
    </w:p>
    <w:p w14:paraId="2C2A6AD4" w14:textId="110A8847" w:rsidR="001A0EAB" w:rsidRDefault="00A1462E" w:rsidP="001A0EAB">
      <w:pPr>
        <w:tabs>
          <w:tab w:val="left" w:pos="576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C1ACD5B" wp14:editId="765D6266">
                <wp:simplePos x="0" y="0"/>
                <wp:positionH relativeFrom="column">
                  <wp:posOffset>7315320</wp:posOffset>
                </wp:positionH>
                <wp:positionV relativeFrom="paragraph">
                  <wp:posOffset>-146495</wp:posOffset>
                </wp:positionV>
                <wp:extent cx="44640" cy="628200"/>
                <wp:effectExtent l="38100" t="38100" r="31750" b="3873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4640" cy="62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72CF9" id="Ink 51" o:spid="_x0000_s1026" type="#_x0000_t75" style="position:absolute;margin-left:575.65pt;margin-top:-11.9pt;width:4.2pt;height:50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">
                <v:imagedata r:id="rId41" o:title=""/>
              </v:shape>
            </w:pict>
          </mc:Fallback>
        </mc:AlternateContent>
      </w:r>
      <w:r w:rsidR="001A0EAB" w:rsidRPr="00330FE9">
        <w:rPr>
          <w:sz w:val="24"/>
          <w:szCs w:val="24"/>
        </w:rPr>
        <w:t xml:space="preserve">By signing this contract, we acknowledge having read the Sheridan Academic </w:t>
      </w:r>
      <w:r w:rsidR="00F00D4A">
        <w:rPr>
          <w:sz w:val="24"/>
          <w:szCs w:val="24"/>
        </w:rPr>
        <w:t>Integrity</w:t>
      </w:r>
      <w:r w:rsidR="001A0EAB" w:rsidRPr="00330FE9">
        <w:rPr>
          <w:sz w:val="24"/>
          <w:szCs w:val="24"/>
        </w:rPr>
        <w:t xml:space="preserve"> Policy as per the link</w:t>
      </w:r>
      <w:r w:rsidR="001A0EAB">
        <w:rPr>
          <w:sz w:val="24"/>
          <w:szCs w:val="24"/>
        </w:rPr>
        <w:t xml:space="preserve"> below. </w:t>
      </w:r>
    </w:p>
    <w:p w14:paraId="72511AB5" w14:textId="77777777" w:rsidR="001A0EAB" w:rsidRDefault="00021C6B" w:rsidP="001A0EAB">
      <w:pPr>
        <w:tabs>
          <w:tab w:val="left" w:pos="5760"/>
        </w:tabs>
        <w:rPr>
          <w:sz w:val="24"/>
        </w:rPr>
      </w:pPr>
      <w:hyperlink r:id="rId42" w:history="1">
        <w:r w:rsidR="001A0EAB" w:rsidRPr="00FC07D7">
          <w:rPr>
            <w:rStyle w:val="Hyperlink"/>
            <w:sz w:val="24"/>
          </w:rPr>
          <w:t>https://policy.sheridanc.on.ca/dotNet/documents/?docid=917&amp;mode=view</w:t>
        </w:r>
      </w:hyperlink>
    </w:p>
    <w:p w14:paraId="2C7A8DD6" w14:textId="77777777" w:rsidR="001A0EAB" w:rsidRPr="00857C31" w:rsidRDefault="001A0EAB" w:rsidP="001A0EAB">
      <w:pPr>
        <w:pStyle w:val="Name"/>
      </w:pPr>
      <w:r w:rsidRPr="00857C31">
        <w:t>Responsibilities</w:t>
      </w:r>
      <w:r>
        <w:t xml:space="preserve"> of the Project Leader include:</w:t>
      </w:r>
    </w:p>
    <w:p w14:paraId="74A01CC9" w14:textId="77777777"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Assigning tasks to other team members, including self, in a fair and equitable manner.</w:t>
      </w:r>
    </w:p>
    <w:p w14:paraId="3D7D4740" w14:textId="77777777"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Ensuring work is completed with accuracy, completeness and timeliness.</w:t>
      </w:r>
    </w:p>
    <w:p w14:paraId="0A234263" w14:textId="77777777" w:rsidR="001A0EAB" w:rsidRPr="001A0EAB" w:rsidRDefault="001A0EAB" w:rsidP="00DB7039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1A0EAB">
        <w:rPr>
          <w:sz w:val="24"/>
        </w:rPr>
        <w:t>Planning for task completion to ensure timelines are met</w:t>
      </w:r>
    </w:p>
    <w:p w14:paraId="05B6852B" w14:textId="77777777" w:rsidR="001A0EAB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Any other duties as deemed necessary for project completion</w:t>
      </w:r>
    </w:p>
    <w:p w14:paraId="461F74C0" w14:textId="77777777" w:rsidR="008910DC" w:rsidRPr="008910DC" w:rsidRDefault="008910DC" w:rsidP="008910DC">
      <w:pPr>
        <w:spacing w:after="0" w:line="240" w:lineRule="auto"/>
        <w:ind w:left="720"/>
        <w:rPr>
          <w:sz w:val="24"/>
        </w:rPr>
      </w:pPr>
    </w:p>
    <w:p w14:paraId="3FCEB115" w14:textId="77777777" w:rsidR="001A0EAB" w:rsidRDefault="001A0EAB" w:rsidP="001A0EAB">
      <w:pPr>
        <w:pStyle w:val="Name"/>
      </w:pPr>
      <w:r>
        <w:t xml:space="preserve">What we will do if . . . </w:t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1530"/>
        <w:gridCol w:w="4860"/>
      </w:tblGrid>
      <w:tr w:rsidR="001A0EAB" w14:paraId="6A09B193" w14:textId="77777777" w:rsidTr="00E000F1">
        <w:trPr>
          <w:tblHeader/>
        </w:trPr>
        <w:tc>
          <w:tcPr>
            <w:tcW w:w="2988" w:type="dxa"/>
          </w:tcPr>
          <w:p w14:paraId="776C4978" w14:textId="77777777" w:rsidR="001A0EAB" w:rsidRDefault="001A0EAB" w:rsidP="00F42014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Scenario</w:t>
            </w:r>
          </w:p>
        </w:tc>
        <w:tc>
          <w:tcPr>
            <w:tcW w:w="1530" w:type="dxa"/>
          </w:tcPr>
          <w:p w14:paraId="104B6E71" w14:textId="77777777" w:rsidR="001A0EAB" w:rsidRDefault="001A0EAB" w:rsidP="00F42014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Accepted</w:t>
            </w:r>
            <w:r>
              <w:rPr>
                <w:b/>
                <w:sz w:val="24"/>
              </w:rPr>
              <w:br/>
              <w:t>initial</w:t>
            </w:r>
            <w:r w:rsidR="001A751D">
              <w:rPr>
                <w:b/>
                <w:sz w:val="24"/>
              </w:rPr>
              <w:t>s</w:t>
            </w:r>
          </w:p>
        </w:tc>
        <w:tc>
          <w:tcPr>
            <w:tcW w:w="4860" w:type="dxa"/>
          </w:tcPr>
          <w:p w14:paraId="38D8A39E" w14:textId="77777777" w:rsidR="001A0EAB" w:rsidRDefault="001A0EAB" w:rsidP="00F42014">
            <w:pPr>
              <w:spacing w:before="120" w:after="120" w:line="360" w:lineRule="auto"/>
              <w:ind w:left="288" w:hanging="288"/>
              <w:rPr>
                <w:b/>
                <w:sz w:val="24"/>
              </w:rPr>
            </w:pPr>
            <w:r>
              <w:rPr>
                <w:b/>
                <w:sz w:val="24"/>
              </w:rPr>
              <w:t>We agree to do the following</w:t>
            </w:r>
          </w:p>
        </w:tc>
      </w:tr>
      <w:tr w:rsidR="001A0EAB" w14:paraId="41254730" w14:textId="77777777" w:rsidTr="00E000F1">
        <w:tc>
          <w:tcPr>
            <w:tcW w:w="2988" w:type="dxa"/>
          </w:tcPr>
          <w:p w14:paraId="10EE31B1" w14:textId="77777777"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does not deliver component on time due to severe illness or extreme personal problem</w:t>
            </w:r>
          </w:p>
        </w:tc>
        <w:tc>
          <w:tcPr>
            <w:tcW w:w="1530" w:type="dxa"/>
          </w:tcPr>
          <w:p w14:paraId="5E44AFEA" w14:textId="77777777" w:rsidR="001A0EAB" w:rsidRDefault="00A97265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496D72">
              <w:rPr>
                <w:sz w:val="24"/>
              </w:rPr>
              <w:t>KM</w:t>
            </w:r>
          </w:p>
          <w:p w14:paraId="3E05579F" w14:textId="77777777" w:rsidR="004F5528" w:rsidRDefault="004F5528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AZS</w:t>
            </w:r>
          </w:p>
          <w:p w14:paraId="499192D0" w14:textId="77777777" w:rsidR="004F5528" w:rsidRDefault="004F5528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NK</w:t>
            </w:r>
          </w:p>
          <w:p w14:paraId="424B7653" w14:textId="77777777" w:rsidR="004F5528" w:rsidRDefault="004F5528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AM</w:t>
            </w:r>
          </w:p>
          <w:p w14:paraId="1CF50C40" w14:textId="03B274A3" w:rsidR="004F5528" w:rsidRDefault="004F5528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MK</w:t>
            </w:r>
          </w:p>
        </w:tc>
        <w:tc>
          <w:tcPr>
            <w:tcW w:w="4860" w:type="dxa"/>
          </w:tcPr>
          <w:p w14:paraId="7FE3A885" w14:textId="77777777" w:rsidR="001A0EAB" w:rsidRDefault="001A0EAB" w:rsidP="00F42014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absorbs workload temporarily __</w:t>
            </w:r>
          </w:p>
          <w:p w14:paraId="5BC4FC23" w14:textId="3AA4443F" w:rsidR="001A0EAB" w:rsidRDefault="001A0EAB" w:rsidP="00F42014">
            <w:pPr>
              <w:spacing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seeks advice from professor _</w:t>
            </w:r>
            <w:r w:rsidR="00496D72" w:rsidRPr="00496D72">
              <w:rPr>
                <w:sz w:val="24"/>
                <w:u w:val="single"/>
              </w:rPr>
              <w:t>Y</w:t>
            </w:r>
            <w:r>
              <w:rPr>
                <w:sz w:val="24"/>
              </w:rPr>
              <w:t>_</w:t>
            </w:r>
          </w:p>
          <w:p w14:paraId="2F09B471" w14:textId="77777777" w:rsidR="001A0EAB" w:rsidRDefault="001A0EAB" w:rsidP="00F42014">
            <w:pPr>
              <w:spacing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shifts target date if possible __</w:t>
            </w:r>
          </w:p>
          <w:p w14:paraId="225C11D8" w14:textId="77777777" w:rsidR="001A0EAB" w:rsidRDefault="001A0EAB" w:rsidP="00E40BEF">
            <w:pPr>
              <w:tabs>
                <w:tab w:val="left" w:pos="720"/>
                <w:tab w:val="left" w:pos="1396"/>
              </w:tabs>
              <w:spacing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Other:</w:t>
            </w:r>
            <w:r w:rsidR="008A7C4E">
              <w:rPr>
                <w:sz w:val="24"/>
              </w:rPr>
              <w:tab/>
            </w:r>
          </w:p>
        </w:tc>
      </w:tr>
      <w:tr w:rsidR="001A0EAB" w14:paraId="7BA04861" w14:textId="77777777" w:rsidTr="00E000F1">
        <w:tc>
          <w:tcPr>
            <w:tcW w:w="2988" w:type="dxa"/>
          </w:tcPr>
          <w:p w14:paraId="4E28CD5C" w14:textId="77777777"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cannot deliver component on time due to lack of ability</w:t>
            </w:r>
          </w:p>
        </w:tc>
        <w:tc>
          <w:tcPr>
            <w:tcW w:w="1530" w:type="dxa"/>
          </w:tcPr>
          <w:p w14:paraId="3F540C73" w14:textId="77777777" w:rsidR="004F5528" w:rsidRDefault="004F5528" w:rsidP="004F552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KM</w:t>
            </w:r>
          </w:p>
          <w:p w14:paraId="166E7391" w14:textId="77777777" w:rsidR="004F5528" w:rsidRDefault="004F5528" w:rsidP="004F552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AZS</w:t>
            </w:r>
          </w:p>
          <w:p w14:paraId="265448B6" w14:textId="77777777" w:rsidR="004F5528" w:rsidRDefault="004F5528" w:rsidP="004F552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NK</w:t>
            </w:r>
          </w:p>
          <w:p w14:paraId="0A762917" w14:textId="77777777" w:rsidR="004F5528" w:rsidRDefault="004F5528" w:rsidP="004F552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lastRenderedPageBreak/>
              <w:t>AM</w:t>
            </w:r>
          </w:p>
          <w:p w14:paraId="0E5B22DC" w14:textId="5F4B8248" w:rsidR="004F5528" w:rsidRDefault="004F5528" w:rsidP="004F552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MK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60" w:type="dxa"/>
          </w:tcPr>
          <w:p w14:paraId="5954FCA1" w14:textId="77777777" w:rsidR="001A0EAB" w:rsidRDefault="001A0EAB" w:rsidP="00F42014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lastRenderedPageBreak/>
              <w:t>a)</w:t>
            </w:r>
            <w:r>
              <w:rPr>
                <w:sz w:val="24"/>
              </w:rPr>
              <w:tab/>
              <w:t>Team reassigns component __</w:t>
            </w:r>
          </w:p>
          <w:p w14:paraId="2C6C9ADC" w14:textId="3B298E4B" w:rsidR="001A0EAB" w:rsidRDefault="001A0EAB" w:rsidP="00F42014">
            <w:pPr>
              <w:spacing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helps member _</w:t>
            </w:r>
            <w:r w:rsidR="00496D72" w:rsidRPr="00496D72">
              <w:rPr>
                <w:sz w:val="24"/>
                <w:u w:val="single"/>
              </w:rPr>
              <w:t>Y</w:t>
            </w:r>
            <w:r>
              <w:rPr>
                <w:sz w:val="24"/>
              </w:rPr>
              <w:t>_</w:t>
            </w:r>
          </w:p>
          <w:p w14:paraId="5D7DB2C0" w14:textId="77777777" w:rsidR="001A0EAB" w:rsidRDefault="001A0EAB" w:rsidP="00F42014">
            <w:pPr>
              <w:ind w:left="288" w:hanging="288"/>
              <w:rPr>
                <w:sz w:val="24"/>
              </w:rPr>
            </w:pPr>
            <w:r>
              <w:rPr>
                <w:sz w:val="24"/>
              </w:rPr>
              <w:lastRenderedPageBreak/>
              <w:t>c)</w:t>
            </w:r>
            <w:r>
              <w:rPr>
                <w:sz w:val="24"/>
              </w:rPr>
              <w:tab/>
              <w:t>Team member must ask professor for reference material __</w:t>
            </w:r>
          </w:p>
          <w:p w14:paraId="3A3F5EDF" w14:textId="77777777" w:rsidR="001A0EAB" w:rsidRDefault="001A0EAB" w:rsidP="00F42014">
            <w:pPr>
              <w:spacing w:before="120" w:after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Other:</w:t>
            </w:r>
          </w:p>
          <w:p w14:paraId="2C2752CD" w14:textId="77777777" w:rsidR="001A0EAB" w:rsidRDefault="001A0EAB" w:rsidP="00F42014">
            <w:pPr>
              <w:spacing w:before="120" w:after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br/>
            </w:r>
          </w:p>
        </w:tc>
      </w:tr>
      <w:tr w:rsidR="001A0EAB" w14:paraId="09E948A7" w14:textId="77777777" w:rsidTr="00E000F1">
        <w:tc>
          <w:tcPr>
            <w:tcW w:w="2988" w:type="dxa"/>
          </w:tcPr>
          <w:p w14:paraId="4F059D22" w14:textId="77777777"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lastRenderedPageBreak/>
              <w:t>Team member does not deliver component on time due to lack of effort</w:t>
            </w:r>
          </w:p>
        </w:tc>
        <w:tc>
          <w:tcPr>
            <w:tcW w:w="1530" w:type="dxa"/>
          </w:tcPr>
          <w:p w14:paraId="113BEB74" w14:textId="77777777" w:rsidR="004F5528" w:rsidRDefault="004F5528" w:rsidP="004F552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KM</w:t>
            </w:r>
          </w:p>
          <w:p w14:paraId="42C46F5F" w14:textId="77777777" w:rsidR="004F5528" w:rsidRDefault="004F5528" w:rsidP="004F552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AZS</w:t>
            </w:r>
          </w:p>
          <w:p w14:paraId="04F16C21" w14:textId="77777777" w:rsidR="004F5528" w:rsidRDefault="004F5528" w:rsidP="004F552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NK</w:t>
            </w:r>
          </w:p>
          <w:p w14:paraId="3CCDCE95" w14:textId="77777777" w:rsidR="004F5528" w:rsidRDefault="004F5528" w:rsidP="004F552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AM</w:t>
            </w:r>
          </w:p>
          <w:p w14:paraId="256A10C6" w14:textId="3E7B047E" w:rsidR="001A0EAB" w:rsidRDefault="004F5528" w:rsidP="004F552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MK</w:t>
            </w:r>
          </w:p>
        </w:tc>
        <w:tc>
          <w:tcPr>
            <w:tcW w:w="4860" w:type="dxa"/>
          </w:tcPr>
          <w:p w14:paraId="71123339" w14:textId="77777777" w:rsidR="001A0EAB" w:rsidRDefault="001A0EAB" w:rsidP="00F42014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absorbs workload __</w:t>
            </w:r>
          </w:p>
          <w:p w14:paraId="624413DB" w14:textId="77777777" w:rsidR="001A0EAB" w:rsidRDefault="001A0EAB" w:rsidP="00F42014">
            <w:pPr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"fires" team member by not permitting his/her name on submission __</w:t>
            </w:r>
          </w:p>
          <w:p w14:paraId="68BAA607" w14:textId="34607C6A"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Other:</w:t>
            </w:r>
            <w:r w:rsidR="00496D72">
              <w:rPr>
                <w:sz w:val="24"/>
              </w:rPr>
              <w:t xml:space="preserve"> </w:t>
            </w:r>
            <w:r w:rsidR="004F5528">
              <w:rPr>
                <w:sz w:val="24"/>
              </w:rPr>
              <w:t>Y- Team absorbs workload and ensures to seek advice from professor if similar thing occurred twice.</w:t>
            </w:r>
          </w:p>
          <w:p w14:paraId="1883CBFB" w14:textId="77777777" w:rsidR="004F5528" w:rsidRDefault="004F5528" w:rsidP="00F42014">
            <w:pPr>
              <w:spacing w:before="120"/>
              <w:ind w:left="288" w:hanging="288"/>
              <w:rPr>
                <w:sz w:val="24"/>
              </w:rPr>
            </w:pPr>
          </w:p>
          <w:p w14:paraId="5B8042D7" w14:textId="77777777" w:rsidR="001A0EAB" w:rsidRDefault="001A0EAB" w:rsidP="00F42014">
            <w:pPr>
              <w:ind w:left="288" w:hanging="288"/>
              <w:rPr>
                <w:sz w:val="24"/>
              </w:rPr>
            </w:pPr>
          </w:p>
          <w:p w14:paraId="62912C50" w14:textId="77777777" w:rsidR="001A0EAB" w:rsidRDefault="001A0EAB" w:rsidP="00F42014">
            <w:pPr>
              <w:ind w:left="288" w:hanging="288"/>
              <w:rPr>
                <w:sz w:val="24"/>
              </w:rPr>
            </w:pPr>
          </w:p>
          <w:p w14:paraId="765DDCB7" w14:textId="77777777" w:rsidR="001A0EAB" w:rsidRDefault="001A0EAB" w:rsidP="00F42014">
            <w:pPr>
              <w:ind w:left="288" w:hanging="288"/>
              <w:rPr>
                <w:sz w:val="24"/>
              </w:rPr>
            </w:pPr>
            <w:r>
              <w:rPr>
                <w:sz w:val="24"/>
              </w:rPr>
              <w:br/>
            </w:r>
          </w:p>
        </w:tc>
      </w:tr>
      <w:tr w:rsidR="00E000F1" w14:paraId="27A38331" w14:textId="77777777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DEFF" w14:textId="77777777" w:rsidR="00E000F1" w:rsidRDefault="00E000F1" w:rsidP="003F79D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does not attend team meeting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76CE" w14:textId="77777777" w:rsidR="004F5528" w:rsidRDefault="004F5528" w:rsidP="004F552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KM</w:t>
            </w:r>
          </w:p>
          <w:p w14:paraId="7A1778B3" w14:textId="77777777" w:rsidR="004F5528" w:rsidRDefault="004F5528" w:rsidP="004F552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AZS</w:t>
            </w:r>
          </w:p>
          <w:p w14:paraId="717E703F" w14:textId="77777777" w:rsidR="004F5528" w:rsidRDefault="004F5528" w:rsidP="004F552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NK</w:t>
            </w:r>
          </w:p>
          <w:p w14:paraId="1AA51F98" w14:textId="77777777" w:rsidR="004F5528" w:rsidRDefault="004F5528" w:rsidP="004F552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AM</w:t>
            </w:r>
          </w:p>
          <w:p w14:paraId="4B3BBC8B" w14:textId="4BB9C3B0" w:rsidR="00E000F1" w:rsidRDefault="004F5528" w:rsidP="004F552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MK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D0D84" w14:textId="3BF9F796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proceeds without him/her and will assign work to the absent member _</w:t>
            </w:r>
            <w:r w:rsidR="00496D72" w:rsidRPr="00496D72">
              <w:rPr>
                <w:sz w:val="24"/>
                <w:u w:val="single"/>
              </w:rPr>
              <w:t>Y</w:t>
            </w:r>
            <w:r>
              <w:rPr>
                <w:sz w:val="24"/>
              </w:rPr>
              <w:t>_</w:t>
            </w:r>
          </w:p>
          <w:p w14:paraId="68BC65CE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doesn't proceed and records team member's absence __</w:t>
            </w:r>
          </w:p>
          <w:p w14:paraId="1E9A7C69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lastRenderedPageBreak/>
              <w:t>c)</w:t>
            </w:r>
            <w:r>
              <w:rPr>
                <w:sz w:val="24"/>
              </w:rPr>
              <w:tab/>
              <w:t>Team proceeds for that meeting but "fires" member after __ occurrences __</w:t>
            </w:r>
          </w:p>
        </w:tc>
      </w:tr>
      <w:tr w:rsidR="00E000F1" w14:paraId="4A4F6422" w14:textId="77777777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CA75F" w14:textId="77777777" w:rsidR="00E000F1" w:rsidRDefault="00E000F1" w:rsidP="003F79D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lastRenderedPageBreak/>
              <w:t>An unforeseen constraint occurs after the deliverable has been allocated and scheduled (a surprise test or assignment)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FEE2" w14:textId="77777777" w:rsidR="004F5528" w:rsidRDefault="004F5528" w:rsidP="004F552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KM</w:t>
            </w:r>
          </w:p>
          <w:p w14:paraId="2690104D" w14:textId="77777777" w:rsidR="004F5528" w:rsidRDefault="004F5528" w:rsidP="004F552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AZS</w:t>
            </w:r>
          </w:p>
          <w:p w14:paraId="7FCE1889" w14:textId="77777777" w:rsidR="004F5528" w:rsidRDefault="004F5528" w:rsidP="004F552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NK</w:t>
            </w:r>
          </w:p>
          <w:p w14:paraId="20903350" w14:textId="77777777" w:rsidR="004F5528" w:rsidRDefault="004F5528" w:rsidP="004F552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AM</w:t>
            </w:r>
          </w:p>
          <w:p w14:paraId="7FDDC6AB" w14:textId="570D3B22" w:rsidR="00E000F1" w:rsidRDefault="004F5528" w:rsidP="004F552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MK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B822F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meets and reschedules deliverable __</w:t>
            </w:r>
          </w:p>
          <w:p w14:paraId="0C5E2CDA" w14:textId="208F26DB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will cope with constraint _</w:t>
            </w:r>
            <w:r w:rsidR="00496D72" w:rsidRPr="00496D72">
              <w:rPr>
                <w:sz w:val="24"/>
                <w:u w:val="single"/>
              </w:rPr>
              <w:t>Y</w:t>
            </w:r>
            <w:r>
              <w:rPr>
                <w:sz w:val="24"/>
              </w:rPr>
              <w:t>_</w:t>
            </w:r>
          </w:p>
          <w:p w14:paraId="13EB70B4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Other: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</w:p>
        </w:tc>
      </w:tr>
      <w:tr w:rsidR="00E000F1" w14:paraId="333A48E9" w14:textId="77777777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155C6" w14:textId="77777777" w:rsidR="00E000F1" w:rsidRDefault="00E000F1" w:rsidP="003F79D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cannot achieve consensus leaving one member feeling "railroaded", "ignored", or "frustrated" with a decision which affects all parties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FE4FA" w14:textId="77777777" w:rsidR="004F5528" w:rsidRDefault="004F5528" w:rsidP="004F552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KM</w:t>
            </w:r>
          </w:p>
          <w:p w14:paraId="39E02B07" w14:textId="77777777" w:rsidR="004F5528" w:rsidRDefault="004F5528" w:rsidP="004F552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AZS</w:t>
            </w:r>
          </w:p>
          <w:p w14:paraId="67DF8E12" w14:textId="77777777" w:rsidR="004F5528" w:rsidRDefault="004F5528" w:rsidP="004F552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NK</w:t>
            </w:r>
          </w:p>
          <w:p w14:paraId="065A4347" w14:textId="77777777" w:rsidR="004F5528" w:rsidRDefault="004F5528" w:rsidP="004F552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AM</w:t>
            </w:r>
          </w:p>
          <w:p w14:paraId="2E047C93" w14:textId="4FD39C23" w:rsidR="00E000F1" w:rsidRDefault="004F5528" w:rsidP="004F5528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MK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BDF9A" w14:textId="0FE11354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agrees to abide by majority vote _</w:t>
            </w:r>
            <w:r w:rsidR="00496D72" w:rsidRPr="00496D72">
              <w:rPr>
                <w:sz w:val="24"/>
                <w:u w:val="single"/>
              </w:rPr>
              <w:t>Y</w:t>
            </w:r>
            <w:r>
              <w:rPr>
                <w:sz w:val="24"/>
              </w:rPr>
              <w:t>_</w:t>
            </w:r>
          </w:p>
          <w:p w14:paraId="172E0CBC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flips coin __</w:t>
            </w:r>
          </w:p>
          <w:p w14:paraId="5CAB5074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Other: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</w:p>
        </w:tc>
      </w:tr>
      <w:tr w:rsidR="00E000F1" w14:paraId="36282C26" w14:textId="77777777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BD328" w14:textId="77777777" w:rsidR="00E000F1" w:rsidRDefault="00E000F1" w:rsidP="003F79D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members do not share expectations for grade desired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2605A" w14:textId="77777777" w:rsidR="005F7E17" w:rsidRDefault="005F7E17" w:rsidP="005F7E17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KM</w:t>
            </w:r>
          </w:p>
          <w:p w14:paraId="0C3707A2" w14:textId="77777777" w:rsidR="005F7E17" w:rsidRDefault="005F7E17" w:rsidP="005F7E17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AZS</w:t>
            </w:r>
          </w:p>
          <w:p w14:paraId="362C8866" w14:textId="77777777" w:rsidR="005F7E17" w:rsidRDefault="005F7E17" w:rsidP="005F7E17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NK</w:t>
            </w:r>
          </w:p>
          <w:p w14:paraId="657993E2" w14:textId="77777777" w:rsidR="005F7E17" w:rsidRDefault="005F7E17" w:rsidP="005F7E17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AM</w:t>
            </w:r>
          </w:p>
          <w:p w14:paraId="06B08E6F" w14:textId="042B3559" w:rsidR="00E000F1" w:rsidRPr="005F7E17" w:rsidRDefault="005F7E17" w:rsidP="005F7E17">
            <w:pPr>
              <w:spacing w:before="120" w:after="120"/>
            </w:pPr>
            <w:r>
              <w:rPr>
                <w:sz w:val="24"/>
              </w:rPr>
              <w:t>MK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4F731" w14:textId="1CDA907B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will elect one person as "standards-bearer" who has the right to ask that work be redone _</w:t>
            </w:r>
            <w:r w:rsidR="00496D72" w:rsidRPr="00496D72">
              <w:rPr>
                <w:sz w:val="24"/>
                <w:u w:val="single"/>
              </w:rPr>
              <w:t>Y</w:t>
            </w:r>
            <w:r>
              <w:rPr>
                <w:sz w:val="24"/>
              </w:rPr>
              <w:t>_</w:t>
            </w:r>
          </w:p>
          <w:p w14:paraId="5C9BD57C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votes on each submission's quality __</w:t>
            </w:r>
          </w:p>
          <w:p w14:paraId="6159E936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will ask for individual marking and will identify sections by author __</w:t>
            </w:r>
          </w:p>
          <w:p w14:paraId="51549D6C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Other:</w:t>
            </w:r>
          </w:p>
        </w:tc>
      </w:tr>
      <w:tr w:rsidR="00E000F1" w14:paraId="34E3013F" w14:textId="77777777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28792" w14:textId="77777777" w:rsidR="00E000F1" w:rsidRDefault="00E000F1" w:rsidP="003F79D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lastRenderedPageBreak/>
              <w:t>Team member behaves in an unprofessional manner by being rude or uncooperative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91D69" w14:textId="77777777" w:rsidR="005F7E17" w:rsidRDefault="005F7E17" w:rsidP="005F7E17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KM</w:t>
            </w:r>
          </w:p>
          <w:p w14:paraId="1EBA2940" w14:textId="77777777" w:rsidR="005F7E17" w:rsidRDefault="005F7E17" w:rsidP="005F7E17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AZS</w:t>
            </w:r>
          </w:p>
          <w:p w14:paraId="66CD4980" w14:textId="77777777" w:rsidR="005F7E17" w:rsidRDefault="005F7E17" w:rsidP="005F7E17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NK</w:t>
            </w:r>
          </w:p>
          <w:p w14:paraId="6C8997C0" w14:textId="77777777" w:rsidR="005F7E17" w:rsidRDefault="005F7E17" w:rsidP="005F7E17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AM</w:t>
            </w:r>
          </w:p>
          <w:p w14:paraId="3387B6BE" w14:textId="758FA24C" w:rsidR="00E000F1" w:rsidRDefault="005F7E17" w:rsidP="005F7E17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MK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A7488" w14:textId="395EC5B4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attempts to resolve the issue by airing the problem at team meeting _</w:t>
            </w:r>
            <w:r w:rsidR="00496D72" w:rsidRPr="00496D72">
              <w:rPr>
                <w:sz w:val="24"/>
                <w:u w:val="single"/>
              </w:rPr>
              <w:t>Y</w:t>
            </w:r>
            <w:r>
              <w:rPr>
                <w:sz w:val="24"/>
              </w:rPr>
              <w:t>_</w:t>
            </w:r>
          </w:p>
          <w:p w14:paraId="0CD579A0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requests meeting with professor to problem-solve __</w:t>
            </w:r>
          </w:p>
          <w:p w14:paraId="74A7981C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ignores behaviour __</w:t>
            </w:r>
          </w:p>
          <w:p w14:paraId="5C8351B9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Team agrees to avoid use of all vocabulary inappropriate to the business setting __</w:t>
            </w:r>
          </w:p>
        </w:tc>
      </w:tr>
      <w:tr w:rsidR="00E000F1" w14:paraId="0D8FCBE4" w14:textId="77777777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39BF7" w14:textId="77777777" w:rsidR="00E000F1" w:rsidRDefault="00E000F1" w:rsidP="003F79D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assumes or requests that his/her name be signed to a submission but has not participated in production of the deliverable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0626E" w14:textId="77777777" w:rsidR="005F7E17" w:rsidRDefault="005F7E17" w:rsidP="005F7E17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KM</w:t>
            </w:r>
          </w:p>
          <w:p w14:paraId="1A7CEDC8" w14:textId="77777777" w:rsidR="005F7E17" w:rsidRDefault="005F7E17" w:rsidP="005F7E17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AZS</w:t>
            </w:r>
          </w:p>
          <w:p w14:paraId="45BAC0A3" w14:textId="77777777" w:rsidR="005F7E17" w:rsidRDefault="005F7E17" w:rsidP="005F7E17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NK</w:t>
            </w:r>
          </w:p>
          <w:p w14:paraId="287D02C9" w14:textId="77777777" w:rsidR="005F7E17" w:rsidRDefault="005F7E17" w:rsidP="005F7E17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AM</w:t>
            </w:r>
          </w:p>
          <w:p w14:paraId="1C73108C" w14:textId="5EE09D21" w:rsidR="00E000F1" w:rsidRDefault="005F7E17" w:rsidP="005F7E17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MK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E9F15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agrees that this is cheating and is unethical __</w:t>
            </w:r>
          </w:p>
          <w:p w14:paraId="3439A266" w14:textId="37F03F14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Friends are friends and should help each other _</w:t>
            </w:r>
            <w:r w:rsidR="00496D72" w:rsidRPr="00496D72">
              <w:rPr>
                <w:sz w:val="24"/>
                <w:u w:val="single"/>
              </w:rPr>
              <w:t>Y</w:t>
            </w:r>
            <w:r>
              <w:rPr>
                <w:sz w:val="24"/>
              </w:rPr>
              <w:t>_</w:t>
            </w:r>
            <w:r w:rsidR="005F7E17">
              <w:rPr>
                <w:sz w:val="24"/>
              </w:rPr>
              <w:t xml:space="preserve"> (ask professor to take action on 2</w:t>
            </w:r>
            <w:r w:rsidR="005F7E17" w:rsidRPr="005F7E17">
              <w:rPr>
                <w:sz w:val="24"/>
                <w:vertAlign w:val="superscript"/>
              </w:rPr>
              <w:t>nd</w:t>
            </w:r>
            <w:r w:rsidR="005F7E17">
              <w:rPr>
                <w:sz w:val="24"/>
              </w:rPr>
              <w:t xml:space="preserve"> occurrence)</w:t>
            </w:r>
          </w:p>
          <w:p w14:paraId="2217FE9F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will submit with signature but will advise professor who will take action __</w:t>
            </w:r>
          </w:p>
        </w:tc>
      </w:tr>
      <w:tr w:rsidR="00E000F1" w14:paraId="6ADB206C" w14:textId="77777777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DB128" w14:textId="77777777" w:rsidR="00E000F1" w:rsidRDefault="00E000F1" w:rsidP="003F79D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There is a dominant team member who is content to make all decisions on the team's behalf leaving some team members feeling like subordinates rather than equal members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FA7EE" w14:textId="77777777" w:rsidR="005F7E17" w:rsidRDefault="005F7E17" w:rsidP="005F7E17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KM</w:t>
            </w:r>
          </w:p>
          <w:p w14:paraId="2BEA23C3" w14:textId="77777777" w:rsidR="005F7E17" w:rsidRDefault="005F7E17" w:rsidP="005F7E17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AZS</w:t>
            </w:r>
          </w:p>
          <w:p w14:paraId="506AC28F" w14:textId="77777777" w:rsidR="005F7E17" w:rsidRDefault="005F7E17" w:rsidP="005F7E17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NK</w:t>
            </w:r>
          </w:p>
          <w:p w14:paraId="2AB6D62C" w14:textId="77777777" w:rsidR="005F7E17" w:rsidRDefault="005F7E17" w:rsidP="005F7E17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AM</w:t>
            </w:r>
          </w:p>
          <w:p w14:paraId="36D248BD" w14:textId="434310E1" w:rsidR="00E000F1" w:rsidRDefault="005F7E17" w:rsidP="005F7E17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MK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D4224" w14:textId="775B2BCF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will actively solicit consensus on all decisions which affect project direction by asking for each member's decision and vote _</w:t>
            </w:r>
            <w:r w:rsidR="00496D72" w:rsidRPr="00496D72">
              <w:rPr>
                <w:sz w:val="24"/>
                <w:u w:val="single"/>
              </w:rPr>
              <w:t>Y</w:t>
            </w:r>
            <w:r>
              <w:rPr>
                <w:sz w:val="24"/>
              </w:rPr>
              <w:t>_</w:t>
            </w:r>
          </w:p>
          <w:p w14:paraId="151F43DC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will express subordination feelings and attempt to resolve issue __</w:t>
            </w:r>
          </w:p>
          <w:p w14:paraId="6B7B0E29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lastRenderedPageBreak/>
              <w:t>c)</w:t>
            </w:r>
            <w:r>
              <w:rPr>
                <w:sz w:val="24"/>
              </w:rPr>
              <w:tab/>
              <w:t>Other: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</w:p>
        </w:tc>
      </w:tr>
      <w:tr w:rsidR="00E000F1" w14:paraId="04BB10EC" w14:textId="77777777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ADDE" w14:textId="77777777" w:rsidR="00E000F1" w:rsidRDefault="00E000F1" w:rsidP="003F79DD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lastRenderedPageBreak/>
              <w:t>Team has a member who refuses to participate in decision making but complains to others that s/he wasn't consulted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80BB3" w14:textId="77777777" w:rsidR="005F7E17" w:rsidRDefault="005F7E17" w:rsidP="005F7E17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KM</w:t>
            </w:r>
          </w:p>
          <w:p w14:paraId="20A59EFB" w14:textId="77777777" w:rsidR="005F7E17" w:rsidRDefault="005F7E17" w:rsidP="005F7E17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AZS</w:t>
            </w:r>
          </w:p>
          <w:p w14:paraId="0CD0CB91" w14:textId="77777777" w:rsidR="005F7E17" w:rsidRDefault="005F7E17" w:rsidP="005F7E17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NK</w:t>
            </w:r>
          </w:p>
          <w:p w14:paraId="411E3EFC" w14:textId="77777777" w:rsidR="005F7E17" w:rsidRDefault="005F7E17" w:rsidP="005F7E17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AM</w:t>
            </w:r>
          </w:p>
          <w:p w14:paraId="5156075F" w14:textId="40632410" w:rsidR="00E000F1" w:rsidRDefault="005F7E17" w:rsidP="005F7E17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MK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ACBD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forces decision sharing by routinely voting on all issues __</w:t>
            </w:r>
          </w:p>
          <w:p w14:paraId="13A0B7B6" w14:textId="77777777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routinely checks with each other about perceived roles __</w:t>
            </w:r>
          </w:p>
          <w:p w14:paraId="17B48E12" w14:textId="3C950E23" w:rsidR="00E000F1" w:rsidRDefault="00E000F1" w:rsidP="00E000F1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discusses the matter at team meeting _</w:t>
            </w:r>
            <w:r w:rsidR="00BE72A1" w:rsidRPr="00BE72A1">
              <w:rPr>
                <w:sz w:val="24"/>
                <w:u w:val="single"/>
              </w:rPr>
              <w:t>Y</w:t>
            </w:r>
            <w:r>
              <w:rPr>
                <w:sz w:val="24"/>
              </w:rPr>
              <w:t>_</w:t>
            </w:r>
          </w:p>
        </w:tc>
      </w:tr>
    </w:tbl>
    <w:p w14:paraId="1784F30C" w14:textId="77777777" w:rsidR="001A0EAB" w:rsidRDefault="001A0EAB" w:rsidP="001A0EAB">
      <w:pPr>
        <w:rPr>
          <w:sz w:val="24"/>
        </w:rPr>
      </w:pPr>
    </w:p>
    <w:sectPr w:rsidR="001A0EAB">
      <w:footerReference w:type="default" r:id="rId43"/>
      <w:pgSz w:w="12240" w:h="15840" w:code="1"/>
      <w:pgMar w:top="1080" w:right="1224" w:bottom="216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D63C4" w14:textId="77777777" w:rsidR="00021C6B" w:rsidRDefault="00021C6B">
      <w:pPr>
        <w:spacing w:after="0" w:line="240" w:lineRule="auto"/>
      </w:pPr>
      <w:r>
        <w:separator/>
      </w:r>
    </w:p>
  </w:endnote>
  <w:endnote w:type="continuationSeparator" w:id="0">
    <w:p w14:paraId="6FD8039A" w14:textId="77777777" w:rsidR="00021C6B" w:rsidRDefault="00021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E8B3B" w14:textId="77777777" w:rsidR="00447631" w:rsidRDefault="00BE1CC0">
    <w:pPr>
      <w:pStyle w:val="Foot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BFF543" wp14:editId="6230EF38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65A6B2" w14:textId="77777777" w:rsidR="00447631" w:rsidRPr="001A0EAB" w:rsidRDefault="001A0EAB">
                          <w:pPr>
                            <w:pStyle w:val="Footer"/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Team Contract SYST 17796</w:t>
                          </w:r>
                          <w:r w:rsidR="001A751D">
                            <w:rPr>
                              <w:lang w:val="en-CA"/>
                            </w:rPr>
                            <w:t xml:space="preserve"> S20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BFF54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Footer content" style="position:absolute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" filled="f" stroked="f" strokeweight=".5pt">
              <v:textbox inset="0,,0">
                <w:txbxContent>
                  <w:p w14:paraId="7B65A6B2" w14:textId="77777777" w:rsidR="00447631" w:rsidRPr="001A0EAB" w:rsidRDefault="001A0EAB">
                    <w:pPr>
                      <w:pStyle w:val="Footer"/>
                      <w:rPr>
                        <w:lang w:val="en-CA"/>
                      </w:rPr>
                    </w:pPr>
                    <w:r>
                      <w:rPr>
                        <w:lang w:val="en-CA"/>
                      </w:rPr>
                      <w:t>Team Contract SYST 17796</w:t>
                    </w:r>
                    <w:r w:rsidR="001A751D">
                      <w:rPr>
                        <w:lang w:val="en-CA"/>
                      </w:rPr>
                      <w:t xml:space="preserve"> S20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AB5D6" w14:textId="77777777" w:rsidR="00021C6B" w:rsidRDefault="00021C6B">
      <w:pPr>
        <w:spacing w:after="0" w:line="240" w:lineRule="auto"/>
      </w:pPr>
      <w:r>
        <w:separator/>
      </w:r>
    </w:p>
  </w:footnote>
  <w:footnote w:type="continuationSeparator" w:id="0">
    <w:p w14:paraId="5C370C97" w14:textId="77777777" w:rsidR="00021C6B" w:rsidRDefault="00021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BEA61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53FE0"/>
    <w:multiLevelType w:val="hybridMultilevel"/>
    <w:tmpl w:val="69BE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7DF"/>
    <w:rsid w:val="00021C6B"/>
    <w:rsid w:val="0009010B"/>
    <w:rsid w:val="001A0EAB"/>
    <w:rsid w:val="001A751D"/>
    <w:rsid w:val="002849E6"/>
    <w:rsid w:val="002C518C"/>
    <w:rsid w:val="002F2C48"/>
    <w:rsid w:val="003E1453"/>
    <w:rsid w:val="0042411E"/>
    <w:rsid w:val="00447631"/>
    <w:rsid w:val="0046305D"/>
    <w:rsid w:val="00496D72"/>
    <w:rsid w:val="004F5528"/>
    <w:rsid w:val="005E36FA"/>
    <w:rsid w:val="005F7E17"/>
    <w:rsid w:val="00606013"/>
    <w:rsid w:val="0061012C"/>
    <w:rsid w:val="00836A06"/>
    <w:rsid w:val="008910DC"/>
    <w:rsid w:val="008A6E09"/>
    <w:rsid w:val="008A7C4E"/>
    <w:rsid w:val="008F7A04"/>
    <w:rsid w:val="00A1462E"/>
    <w:rsid w:val="00A97265"/>
    <w:rsid w:val="00BE1CC0"/>
    <w:rsid w:val="00BE72A1"/>
    <w:rsid w:val="00CC30C8"/>
    <w:rsid w:val="00CD3E8B"/>
    <w:rsid w:val="00DE2007"/>
    <w:rsid w:val="00E000F1"/>
    <w:rsid w:val="00E40BEF"/>
    <w:rsid w:val="00EC3896"/>
    <w:rsid w:val="00F00D4A"/>
    <w:rsid w:val="00F5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FF43"/>
  <w15:chartTrackingRefBased/>
  <w15:docId w15:val="{9419768A-5419-4613-8E4B-88C5BD84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8"/>
      <w:szCs w:val="28"/>
    </w:rPr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semiHidden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SOWTable">
    <w:name w:val="SOW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Name">
    <w:name w:val="Name"/>
    <w:basedOn w:val="Normal"/>
    <w:uiPriority w:val="2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styleId="Strong">
    <w:name w:val="Strong"/>
    <w:basedOn w:val="DefaultParagraphFont"/>
    <w:uiPriority w:val="10"/>
    <w:unhideWhenUsed/>
    <w:qFormat/>
    <w:rPr>
      <w:b/>
      <w:bCs/>
    </w:rPr>
  </w:style>
  <w:style w:type="paragraph" w:styleId="Closing">
    <w:name w:val="Closing"/>
    <w:basedOn w:val="Normal"/>
    <w:link w:val="ClosingChar"/>
    <w:uiPriority w:val="11"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11"/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/>
  </w:style>
  <w:style w:type="paragraph" w:styleId="ListBullet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character" w:styleId="Hyperlink">
    <w:name w:val="Hyperlink"/>
    <w:rsid w:val="001A0E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9" Type="http://schemas.openxmlformats.org/officeDocument/2006/relationships/image" Target="media/image14.png"/><Relationship Id="rId21" Type="http://schemas.openxmlformats.org/officeDocument/2006/relationships/image" Target="media/image6.png"/><Relationship Id="rId34" Type="http://schemas.openxmlformats.org/officeDocument/2006/relationships/customXml" Target="ink/ink14.xml"/><Relationship Id="rId42" Type="http://schemas.openxmlformats.org/officeDocument/2006/relationships/hyperlink" Target="https://policy.sheridanc.on.ca/dotNet/documents/?docid=917&amp;mode=view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9" Type="http://schemas.openxmlformats.org/officeDocument/2006/relationships/customXml" Target="ink/ink1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customXml" Target="ink/ink8.xml"/><Relationship Id="rId32" Type="http://schemas.openxmlformats.org/officeDocument/2006/relationships/customXml" Target="ink/ink13.xml"/><Relationship Id="rId37" Type="http://schemas.openxmlformats.org/officeDocument/2006/relationships/customXml" Target="ink/ink16.xml"/><Relationship Id="rId40" Type="http://schemas.openxmlformats.org/officeDocument/2006/relationships/customXml" Target="ink/ink17.xml"/><Relationship Id="rId45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image" Target="media/image9.png"/><Relationship Id="rId36" Type="http://schemas.openxmlformats.org/officeDocument/2006/relationships/customXml" Target="ink/ink15.xml"/><Relationship Id="rId10" Type="http://schemas.openxmlformats.org/officeDocument/2006/relationships/customXml" Target="ink/ink1.xml"/><Relationship Id="rId19" Type="http://schemas.openxmlformats.org/officeDocument/2006/relationships/image" Target="media/image5.png"/><Relationship Id="rId31" Type="http://schemas.openxmlformats.org/officeDocument/2006/relationships/customXml" Target="ink/ink12.xml"/><Relationship Id="rId44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customXml" Target="ink/ink10.xml"/><Relationship Id="rId30" Type="http://schemas.openxmlformats.org/officeDocument/2006/relationships/image" Target="media/image10.png"/><Relationship Id="rId35" Type="http://schemas.openxmlformats.org/officeDocument/2006/relationships/image" Target="media/image12.png"/><Relationship Id="rId43" Type="http://schemas.openxmlformats.org/officeDocument/2006/relationships/footer" Target="foot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1.png"/><Relationship Id="rId38" Type="http://schemas.openxmlformats.org/officeDocument/2006/relationships/image" Target="media/image13.png"/><Relationship Id="rId46" Type="http://schemas.openxmlformats.org/officeDocument/2006/relationships/theme" Target="theme/theme1.xml"/><Relationship Id="rId20" Type="http://schemas.openxmlformats.org/officeDocument/2006/relationships/customXml" Target="ink/ink6.xml"/><Relationship Id="rId41" Type="http://schemas.openxmlformats.org/officeDocument/2006/relationships/image" Target="media/image14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cye\AppData\Roaming\Microsoft\Templates\Statement%20of%20Work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1932AF3A914B1BBABD1F9CCC65A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9CB37-4D32-41C4-AB64-817D4F681317}"/>
      </w:docPartPr>
      <w:docPartBody>
        <w:p w:rsidR="00CA4A38" w:rsidRDefault="00AC5913">
          <w:pPr>
            <w:pStyle w:val="FF1932AF3A914B1BBABD1F9CCC65AB9C"/>
          </w:pPr>
          <w:r>
            <w:t>[Company Name]</w:t>
          </w:r>
        </w:p>
      </w:docPartBody>
    </w:docPart>
    <w:docPart>
      <w:docPartPr>
        <w:name w:val="336F2E3CB85246E185826A6B8B8AD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DB689-EEB5-4995-ADB3-70409FB31AF9}"/>
      </w:docPartPr>
      <w:docPartBody>
        <w:p w:rsidR="00CA4A38" w:rsidRDefault="00AC5913">
          <w:pPr>
            <w:pStyle w:val="336F2E3CB85246E185826A6B8B8AD2FD"/>
          </w:pPr>
          <w:r>
            <w:t>[Company Address]</w:t>
          </w:r>
          <w:r>
            <w:br/>
            <w:t>[City,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913"/>
    <w:rsid w:val="00145205"/>
    <w:rsid w:val="0015225D"/>
    <w:rsid w:val="001A5837"/>
    <w:rsid w:val="002716C6"/>
    <w:rsid w:val="004D6C38"/>
    <w:rsid w:val="008376DC"/>
    <w:rsid w:val="00846B5D"/>
    <w:rsid w:val="00AC5913"/>
    <w:rsid w:val="00CA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932AF3A914B1BBABD1F9CCC65AB9C">
    <w:name w:val="FF1932AF3A914B1BBABD1F9CCC65AB9C"/>
  </w:style>
  <w:style w:type="paragraph" w:customStyle="1" w:styleId="336F2E3CB85246E185826A6B8B8AD2FD">
    <w:name w:val="336F2E3CB85246E185826A6B8B8AD2FD"/>
  </w:style>
  <w:style w:type="character" w:styleId="PlaceholderText">
    <w:name w:val="Placeholder Text"/>
    <w:basedOn w:val="DefaultParagraphFont"/>
    <w:uiPriority w:val="99"/>
    <w:semiHidden/>
    <w:rPr>
      <w:color w:val="4472C4" w:themeColor="accent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7:22:59.4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1434 24575,'1'-28'0,"1"1"0,2-1 0,0 1 0,2 0 0,11-31 0,58-129 0,-67 167 0,85-180 0,20-46 0,-88 182 0,33-129 0,-45 134 0,-3 0 0,3-117 0,-11 150-1365,0 18-5461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4:50:14.6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1276 24575,'0'0'0,"24"0"0,-16 0 0,0 0 0,-1 0 0,1-1 0,0 0 0,-1 0 0,1-1 0,13-5 0,-17 5 0,0 0 0,0-1 0,0 0 0,0 0 0,-1 0 0,1 0 0,-1 0 0,0-1 0,0 1 0,0-1 0,0 0 0,-1 0 0,0 0 0,3-6 0,7-18 0,-1 0 0,-1-1 0,9-51 0,3-93 0,-20 136 0,-3 24 0,2 1 0,0 0 0,4-21 0,-5 32 0,0 1 0,0 0 0,0 0 0,0-1 0,0 1 0,1 0 0,-1 0 0,0 0 0,0 0 0,0-1 0,0 1 0,0 0 0,0 0 0,0 0 0,1 0 0,-1-1 0,0 1 0,0 0 0,0 0 0,1 0 0,-1 0 0,0 0 0,0 0 0,0 0 0,0 0 0,1 0 0,-1-1 0,0 1 0,0 0 0,1 0 0,-1 0 0,0 0 0,0 0 0,0 0 0,1 0 0,-1 0 0,0 0 0,0 1 0,0-1 0,1 0 0,-1 0 0,0 0 0,0 0 0,1 0 0,12 10 0,8 14 0,1 12 0,0 0 0,26 67 0,22 37 0,-70-140 0,0 0 0,0 0 0,0 0 0,0 0 0,0-1 0,0 1 0,0 0 0,0 0 0,0 0 0,0 0 0,0 0 0,1 0 0,-1 0 0,0 0 0,0 0 0,0 0 0,0 0 0,0 0 0,0 0 0,0 0 0,0 0 0,0 0 0,0 0 0,0 0 0,0 0 0,0 0 0,0 0 0,0 0 0,1 0 0,-1 0 0,0 0 0,0 0 0,0 0 0,0 0 0,0 0 0,0 0 0,0 0 0,0 0 0,0 0 0,0 0 0,0 0 0,0 0 0,0 0 0,1 0 0,-3-14 0,-6-20 0,7 29 0,-31-129 0,28 115 0,1-1 0,2 0 0,0 0 0,3-37 0,-2 55 0,0 1 0,0-1 0,0 0 0,1 1 0,-1-1 0,1 0 0,-1 1 0,1-1 0,0 1 0,-1-1 0,1 1 0,0 0 0,0-1 0,0 1 0,0 0 0,0 0 0,0-1 0,1 1 0,-1 0 0,0 0 0,0 0 0,1 0 0,1 0 0,0 0 0,-1 0 0,1 0 0,0 1 0,0 0 0,0-1 0,0 1 0,0 0 0,0 0 0,0 0 0,-1 1 0,1-1 0,3 2 0,10 3 0,-1 0 0,0 1 0,24 15 0,-33-18 0,31 19 0,-25-14 0,1-1 0,-1 0 0,1 0 0,24 7 0,-35-14 0,0 0 0,1 1 0,-1-1 0,0 0 0,0-1 0,0 1 0,0 0 0,1-1 0,-1 1 0,0-1 0,0 0 0,0 1 0,0-1 0,0 0 0,0 0 0,-1-1 0,1 1 0,0 0 0,0 0 0,-1-1 0,1 1 0,-1-1 0,3-3 0,4-4 0,-1-1 0,12-22 0,-11 19 0,-3 4 0,0 1 0,1 0 0,13-15 0,-16 21 0,0-1 0,0 0 0,0 1 0,1 0 0,-1 0 0,1 0 0,-1 0 0,1 1 0,0-1 0,0 1 0,0 0 0,6-1 0,25-2 0,41 2 0,-49 2 0,1 0 0,-1-3 0,49-9 0,-68 10 0,0 0 0,-1-1 0,1 0 0,-1 0 0,0-1 0,0 1 0,0-2 0,-1 1 0,0-1 0,1 0 0,-2 0 0,1-1 0,0 0 0,-1 0 0,0 0 0,-1-1 0,7-11 0,-6 8 0,-1 0 0,0 0 0,0-1 0,-2 0 0,1 1 0,-1-1 0,0 0 0,-1 0 0,-1 0 0,0 0 0,0 0 0,-1 0 0,0 0 0,-1 0 0,-4-13 0,5 18 0,-1 1 0,0-1 0,-1 1 0,1-1 0,-1 1 0,0 0 0,0 0 0,-1 0 0,1 0 0,-1 0 0,0 1 0,0 0 0,-1 0 0,0 0 0,1 0 0,-1 1 0,0 0 0,0 0 0,-1 0 0,1 1 0,-1-1 0,1 1 0,-1 1 0,0-1 0,0 1 0,0 0 0,0 0 0,1 0 0,-10 1 0,14 0 0,-1 0 0,0 0 0,0 0 0,1 0 0,-1 0 0,0 0 0,0 1 0,1-1 0,-1 0 0,0 1 0,1-1 0,-1 1 0,1 0 0,-1 0 0,0-1 0,1 1 0,-1 0 0,1 0 0,0 0 0,-1 1 0,1-1 0,0 0 0,0 1 0,0-1 0,0 0 0,0 1 0,-1 2 0,1-2 0,1 0 0,0 1 0,0-1 0,0 0 0,0 1 0,0-1 0,1 0 0,-1 1 0,1-1 0,-1 0 0,1 1 0,0-1 0,0 0 0,0 0 0,0 0 0,0 0 0,0 0 0,1 0 0,-1 0 0,3 2 0,25 29 0,43 37 0,0 0 0,-71-69 0,26 27 0,-1 1 0,-1 1 0,34 56 0,-53-75 0,-1 0 0,0 0 0,0 0 0,-2 1 0,1 0 0,3 23 0,-6-27 0,-1 0 0,0 0 0,0 0 0,-1 0 0,0 0 0,0 1 0,-1-2 0,0 1 0,-1 0 0,1 0 0,-7 11 0,-2 0 0,-2-1 0,0 1 0,0-2 0,-2 0 0,0-1 0,-1 0 0,-1-1 0,0-1 0,-1-1 0,-28 16 0,8-7 0,-1-2 0,-1-1 0,-1-3 0,-57 16 0,67-23 0,-45 5 0,65-13 0,-1 0 0,1 0 0,0-2 0,-1 1 0,1-1 0,0-1 0,-15-4 0,23 6 0,1-1 0,-1 0 0,0 0 0,1 0 0,-1 0 0,1 0 0,0 0 0,-1-1 0,1 1 0,0-1 0,0 1 0,0-1 0,0 0 0,0 0 0,0 0 0,1 0 0,-1 0 0,-1-4 0,2 4 0,1 0 0,-1 0 0,1 0 0,0 0 0,-1 0 0,1 0 0,0 0 0,0 0 0,1-1 0,-1 1 0,0 0 0,1 0 0,-1 0 0,1 0 0,0 0 0,0 0 0,-1 0 0,3-2 0,2-4 0,1 0 0,0 0 0,0 0 0,1 0 0,0 1 0,1 0 0,0 1 0,10-8 0,47-25 0,88-39 0,-84 46 0,98-64 0,-147 83 0,-1-1 0,-1-1 0,0-1 0,-1-1 0,-1 0 0,-1-1 0,0-1 0,-1 0 0,13-25 0,-17 23 0,-2 0 0,0-1 0,-1 0 0,-1-1 0,-2 1 0,0-1 0,-1 0 0,-1 0 0,-2 0 0,0 0 0,-4-28 0,-2 4 0,-2 0 0,-2 1 0,-2 0 0,-25-62 0,8 50 0,42 97 0,1 0 0,31 61 0,-19-43 0,18 38 0,98 160 0,-137-247 0,1 0 0,-1-1 0,1 1 0,1-1 0,13 12 0,-19-18 0,1 0 0,-1 0 0,1 0 0,0-1 0,-1 1 0,1 0 0,0-1 0,-1 1 0,1-1 0,0 1 0,0-1 0,0 0 0,-1 0 0,1 0 0,0 0 0,0 0 0,-1 0 0,1-1 0,0 1 0,0-1 0,-1 1 0,1-1 0,0 1 0,-1-1 0,1 0 0,-1 0 0,1 0 0,-1 0 0,1 0 0,-1 0 0,1 0 0,-1-1 0,0 1 0,0 0 0,0-1 0,2-2 0,20-26 0,-2-1 0,20-36 0,29-44 0,-61 99 0,0 1 0,1 0 0,1 0 0,0 0 0,0 2 0,20-14 0,-21 18 0,1 0 0,-1 1 0,1 0 0,0 1 0,0 0 0,0 1 0,0 0 0,1 0 0,-1 1 0,0 1 0,15 1 0,-5-1 0,40-5 0,-57 4 0,1 0 0,-1 0 0,-1 0 0,1-1 0,0 1 0,0-1 0,0 0 0,-1 0 0,1 0 0,-1-1 0,0 1 0,1-1 0,-1 0 0,-1 0 0,1 0 0,0 0 0,-1 0 0,4-5 0,-3 2 0,-1 0 0,1 0 0,-1 0 0,0 0 0,0 0 0,-1-1 0,1 1 0,-1-1 0,-1 1 0,1-1 0,-2-6 0,1 4 0,-1 0 0,0 1 0,-1-1 0,0 1 0,0 0 0,-1-1 0,0 1 0,-6-10 0,7 13 0,-1 0 0,0 1 0,0-1 0,0 1 0,-1 0 0,1 0 0,-1 0 0,0 1 0,0-1 0,-1 1 0,1 0 0,-1 0 0,-6-3 0,10 5 0,-1 1 0,1-1 0,-1 1 0,0-1 0,1 1 0,-1-1 0,1 1 0,-1 0 0,0 0 0,1 0 0,-1 0 0,0 0 0,1 0 0,-1 1 0,0-1 0,1 0 0,-1 1 0,1-1 0,-1 1 0,0 0 0,1-1 0,0 1 0,-1 0 0,1 0 0,-1 0 0,1 0 0,0 0 0,0 0 0,0 1 0,-1-1 0,1 0 0,0 1 0,0-1 0,1 0 0,-1 1 0,0-1 0,0 1 0,1-1 0,-1 1 0,1 0 0,-1 2 0,-2 6 0,1-1 0,0 1 0,1 0 0,0 0 0,1 17 0,1-10 0,1-1 0,0 1 0,1-1 0,6 16 0,-8-26 0,1-1 0,0 0 0,0 0 0,0 1 0,1-1 0,0-1 0,0 1 0,0 0 0,0-1 0,1 1 0,0-1 0,0 0 0,0 0 0,0-1 0,8 6 0,-10-8 0,0 0 0,0-1 0,0 1 0,0-1 0,1 0 0,-1 1 0,0-1 0,0 0 0,0 0 0,0 0 0,0-1 0,1 1 0,-1 0 0,0-1 0,0 1 0,0-1 0,0 0 0,0 0 0,0 0 0,0 0 0,-1 0 0,1 0 0,2-2 0,5-4 0,-1 0 0,0-1 0,10-10 0,-12 11 0,3-3 0,2-2 0,0 0 0,1 0 0,0 1 0,18-11 0,-25 19 0,0 0 0,0 1 0,0-1 0,1 1 0,-1 1 0,1-1 0,-1 1 0,1 0 0,0 0 0,-1 0 0,1 1 0,0 0 0,0 0 0,-1 0 0,1 1 0,7 1 0,9 4-341,0 1 0,-1 1-1,29 14 1,-4 3-6485</inkml:trace>
  <inkml:trace contextRef="#ctx0" brushRef="#br0" timeOffset="453.87">450 1520 24575,'7'0'0,"0"0"0,0-1 0,0 0 0,0 0 0,10-3 0,14-4 0,769-222-64,-588 163-248,-50 16-386,2031-649-1015,-2151 686 1734,73-21 323,-101 35 214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4:50:11.4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0 288 24575,'4'-2'0,"0"-1"0,0 0 0,1 1 0,-1 0 0,1 0 0,-1 0 0,1 0 0,8-1 0,7-3 0,182-66 0,182-74 0,-308 114-1365,-50 21-5461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4:50:06.9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4:49:55.7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1155 24575,'0'0'0,"26"-9"0,-18 7 0,1 0 0,-1-1 0,0 0 0,0 0 0,0 0 0,-1-1 0,1-1 0,-1 1 0,0-1 0,0 0 0,12-12 0,0-3 0,-1 0 0,23-31 0,-17 14 0,0-1 0,-3-1 0,-1-1 0,-2-1 0,-2 0 0,-1-2 0,16-84 0,-22 74 0,-2 0 0,-3 0 0,-2-1 0,-2 0 0,-3 1 0,-12-68 0,13 109 0,-2-9 0,1-1 0,0 0 0,1 0 0,3-30 0,20 73 0,147 189 0,-70-81 0,111 147 0,-167-214 0,-4 1 0,52 114 0,-91-185 0,1 1 0,0 0 0,0 0 0,-1 0 0,0 1 0,0-1 0,0 0 0,-1 0 0,0 1 0,-5-11 0,-4 3-91,-1 1 0,0 0 0,-1 1 0,-1 0 0,0 1 0,0 0 0,-1 1 0,0 1 0,-1 0 0,0 1 0,0 1 0,-1 1 0,0 0 0,-30-6 0,20 7-6735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08:08.7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144 514 24575,'-2'-3'0,"0"0"0,0 1 0,-1-1 0,1 0 0,0 1 0,-1 0 0,-4-4 0,0 0 0,2 1 0,2 1 0,0 1 0,0 0 0,0 1 0,-1-1 0,1 1 0,0-1 0,-5-1 0,7 4 0,0-1 0,0 1 0,0 0 0,0 0 0,0 0 0,0 0 0,0 0 0,0 0 0,0 0 0,1 0 0,-1 0 0,0 1 0,0-1 0,0 0 0,0 1 0,0-1 0,0 0 0,1 1 0,-1-1 0,0 1 0,0-1 0,1 1 0,-1 0 0,0-1 0,1 1 0,-1 0 0,0-1 0,1 1 0,-1 0 0,1 0 0,-1 0 0,1 0 0,0-1 0,-1 1 0,1 0 0,0 0 0,0 0 0,-1 0 0,1 1 0,-10 32 0,2 1 0,1 0 0,2 0 0,-2 60 0,5-56 0,-10 649 0,34-1029 0,-6 167 0,-10 78 0,-4 31 0,3 0 0,3 1 0,18-70 0,-25 129 0,0 1 0,1-1 0,0 1 0,0 0 0,0-1 0,0 1 0,0 0 0,1 0 0,0 0 0,0 1 0,0-1 0,4-3 0,-5 6 0,1-1 0,-1 0 0,1 1 0,0 0 0,-1 0 0,1 0 0,0 0 0,0 0 0,0 0 0,0 1 0,0 0 0,0-1 0,0 1 0,0 0 0,0 0 0,0 1 0,0-1 0,-1 1 0,1-1 0,3 2 0,10 3 0,-1 1 0,0 0 0,0 1 0,0 0 0,22 17 0,67 56 0,-80-61 0,160 144 0,50 38 0,-229-197 0,-1-1 0,0 0 0,0 0 0,1 0 0,0 0 0,9 4 0,-13-7 0,0 0 0,0 0 0,0 0 0,0 1 0,0-1 0,0 0 0,0 0 0,0 0 0,0-1 0,0 1 0,0 0 0,0 0 0,0 0 0,0-1 0,0 1 0,0 0 0,-1-1 0,1 1 0,0-1 0,0 1 0,0-1 0,0 0 0,-1 1 0,1-1 0,0 0 0,-1 1 0,1-1 0,0 0 0,-1 0 0,1 0 0,-1 1 0,1-1 0,-1 0 0,0 0 0,1 0 0,-1 0 0,0 0 0,1-2 0,6-31 0,-1-1 0,-1 1 0,-2-1 0,-3-68 0,0 49 0,-5-150 0,2-71 0,3 273-37,6-48 199,-5 48-245,-1 0 0,1-1 0,0 1 1,0 0-1,0 0 0,0-1 0,0 1 1,0 0-1,1 0 0,-1 0 0,1 0 1,0 0-1,-1 1 0,1-1 0,0 0 0,0 1 1,2-2-1,7-1-6743</inkml:trace>
  <inkml:trace contextRef="#ctx0" brushRef="#br0" timeOffset="859.2">1564 716 24575,'-12'0'0,"0"2"0,1 0 0,-1 0 0,0 1 0,1 0 0,0 1 0,0 0 0,0 1 0,0 0 0,1 1 0,0 0 0,0 1 0,0 0 0,1 0 0,0 1 0,-8 10 0,-12 13 0,1 2 0,2 1 0,-23 39 0,49-72 0,-11 14 0,1 0 0,1 0 0,0 2 0,1-1 0,1 1 0,1 0 0,-8 30 0,14-47 0,0-1 0,0 1 0,1 0 0,-1 0 0,0 0 0,0 0 0,0 0 0,0 0 0,0 0 0,0 0 0,0 0 0,0 0 0,0 0 0,0 0 0,1 0 0,-1 0 0,0 0 0,0 0 0,0 0 0,0 1 0,0-1 0,0 0 0,0 0 0,0 0 0,0 0 0,0 0 0,0 0 0,1 0 0,-1 0 0,0 0 0,0 0 0,0 0 0,0 0 0,0 0 0,0 0 0,0 0 0,0 1 0,0-1 0,0 0 0,0 0 0,0 0 0,0 0 0,0 0 0,0 0 0,0 0 0,0 0 0,0 0 0,0 0 0,0 1 0,0-1 0,0 0 0,0 0 0,9-12 0,9-21 0,21-41 0,134-233 0,-173 306 0,7-9 0,0-1 0,1 1 0,0 0 0,10-10 0,-16 19 0,0-1 0,-1 0 0,1 1 0,0-1 0,0 1 0,0 0 0,0-1 0,0 1 0,1 0 0,-1 0 0,0 1 0,0-1 0,1 0 0,-1 1 0,1-1 0,-1 1 0,0 0 0,1 0 0,-1 0 0,1 0 0,-1 0 0,0 1 0,1-1 0,-1 1 0,0-1 0,1 1 0,-1 0 0,0 0 0,3 1 0,9 8 0,0 1 0,0 1 0,-1 0 0,-1 1 0,0 0 0,14 20 0,-15-18 0,0-1 0,2 0 0,-1 0 0,2-1 0,27 20 0,-37-31 0,0 0 0,0-1 0,0 0 0,0 1 0,0-1 0,1-1 0,-1 1 0,0-1 0,0 1 0,1-1 0,-1 0 0,0-1 0,0 1 0,1-1 0,-1 0 0,0 0 0,0 0 0,0-1 0,0 1 0,0-1 0,0 0 0,5-4 0,10-5 0,-1-1 0,0-1 0,16-17 0,-23 21 0,50-50 0,-43 40 0,0 2 0,1 0 0,0 0 0,29-17 0,-45 33 0,-1 0 0,0 0 0,1 0 0,-1 1 0,1-1 0,-1 0 0,1 1 0,-1 0 0,1-1 0,-1 1 0,1 0 0,-1 1 0,1-1 0,0 0 0,-1 1 0,1-1 0,-1 1 0,0 0 0,1 0 0,-1 0 0,0 0 0,1 0 0,-1 0 0,0 1 0,3 1 0,6 6 0,-1 0 0,0 1 0,15 18 0,10 8 0,-35-35 0,1-1 0,-1 0 0,1 0 0,0 0 0,-1 1 0,1-1 0,-1 0 0,1 0 0,-1 0 0,1 0 0,-1 0 0,1 0 0,-1 0 0,1 0 0,-1 0 0,1 0 0,-1-1 0,1 1 0,-1 0 0,1 0 0,-1 0 0,1-1 0,-1 1 0,1 0 0,-1-1 0,1 1 0,-1 0 0,1-1 0,-1 1 0,0 0 0,1-1 0,-1 1 0,0-1 0,1 1 0,-1-1 0,0 1 0,0-1 0,0 1 0,1-2 0,11-23 0,-11 22 0,19-52-29,-15 38-194,1 1 0,0-1 1,1 1-1,1 0 1,13-18-1,-11 21-6603</inkml:trace>
  <inkml:trace contextRef="#ctx0" brushRef="#br0" timeOffset="1937.07">2769 512 24575,'0'0'0,"0"9"0,11 146 0,0-9 0,-8-154 0,1 0 0,0 1 0,1-1 0,5-7 0,-1 3 0,-1-1 0,0 0 0,1 1 0,0 1 0,1-1 0,0 2 0,1-1 0,13-8 0,-20 16 0,0 0 0,0 1 0,0-1 0,1 1 0,-1 0 0,1 0 0,-1 1 0,1 0 0,0-1 0,-1 2 0,1-1 0,0 0 0,0 1 0,-1 0 0,1 0 0,0 0 0,0 1 0,0 0 0,-1 0 0,1 0 0,0 0 0,-1 1 0,1-1 0,-1 1 0,7 4 0,0 2 0,-1 0 0,0 0 0,-1 0 0,0 1 0,0 1 0,-1 0 0,10 14 0,-12-14 0,2 0 0,-1-1 0,1 0 0,1 0 0,0 0 0,0-1 0,18 11 0,-23-17 0,0 0 0,0-1 0,0 1 0,0-1 0,1 0 0,-1 0 0,0-1 0,1 1 0,-1-1 0,0 0 0,1 0 0,-1-1 0,1 1 0,-1-1 0,0 0 0,0 0 0,1 0 0,-1-1 0,0 0 0,6-2 0,6-6 0,0 1 0,0-2 0,20-17 0,-30 23 0,40-33 0,-1-2 0,-2-2 0,-1-2 0,41-58 0,-82 101 0,3-5 0,-3 9 0,1 9 0,2 5 0,1 0 0,0 0 0,1-1 0,1 0 0,1 0 0,0 0 0,1-1 0,12 16 0,-16-25 0,1 0 0,-1 1 0,1-2 0,0 1 0,1-1 0,-1 0 0,1 0 0,0 0 0,0-1 0,0 0 0,1-1 0,-1 0 0,1 0 0,0 0 0,0-1 0,0 0 0,0-1 0,1 0 0,11 0 0,-1-2 0,0-1 0,-1-1 0,1-1 0,0 0 0,-1-2 0,0 0 0,-1-1 0,1 0 0,-1-2 0,0 0 0,-1-1 0,0 0 0,-1-1 0,0-1 0,-1-1 0,23-25 0,-27 15 0,-9 17 0,-8 13 0,4-2 0,1 0 0,0 0 0,0 0 0,0 0 0,1 0 0,-1 0 0,1 0 0,0 1 0,1-1 0,0 0 0,-1 1 0,2-1 0,-1 0 0,0 1 0,1-1 0,0 0 0,1 0 0,-1 1 0,3 4 0,-1-1 0,1 0 0,0-1 0,0 0 0,1 1 0,0-2 0,0 1 0,1-1 0,0 1 0,0-2 0,9 9 0,-9-10 0,0-1 0,0-1 0,0 1 0,0-1 0,0 0 0,1 0 0,-1 0 0,1-1 0,0 0 0,0-1 0,0 1 0,-1-1 0,10 0 0,-5-2 0,0 1 0,-1-1 0,1-1 0,-1 0 0,1-1 0,-1 0 0,19-8 0,1-4 0,-1-2 0,-1-1 0,-1-1 0,38-34 0,14-21 0,117-143 0,-183 201 0,-13 16 0,1-1 0,-1 1 0,0 0 0,0-1 0,0 1 0,0 0 0,1 0 0,-1-1 0,0 1 0,0 0 0,0 0 0,1-1 0,-1 1 0,0 0 0,0 0 0,1 0 0,-1 0 0,0-1 0,1 1 0,-1 0 0,0 0 0,0 0 0,1 0 0,-1 0 0,0 0 0,1 0 0,-1 0 0,0 0 0,1 0 0,-1 0 0,0 0 0,1 0 0,-1 0 0,0 0 0,0 0 0,1 0 0,-1 0 0,0 1 0,1-1 0,-1 0 0,0 0 0,0 0 0,1 0 0,-1 1 0,0-1 0,0 0 0,1 0 0,-1 0 0,0 1 0,0-1 0,7 19 0,-5-15 0,50 206 125,-20-73-1615,-15-70-5336</inkml:trace>
  <inkml:trace contextRef="#ctx0" brushRef="#br0" timeOffset="2410.27">4804 546 24575,'2'-2'0,"0"0"0,0 1 0,0 0 0,1-1 0,-1 1 0,0 0 0,1 0 0,-1 0 0,1 1 0,2-2 0,10-2 0,287-93 0,179-62 0,-348 108 0,197-107 0,-318 151 0,-1 2 0,-1-1 0,1-1 0,-1 0 0,0 0 0,8-9 0,-14 9 0,-7 7 0,-10 9 0,-30 62 0,4 1 0,-46 121 0,-33 164 0,35-33-1365,68-254-5461</inkml:trace>
  <inkml:trace contextRef="#ctx0" brushRef="#br0" timeOffset="4095.06">6091 533 24575,'-27'22'0,"-58"42"0,-3-4 0,-124 65 0,183-111 0,-34 11 0,55-22 0,0 0 0,-1-1 0,1 0 0,-1-1 0,0 0 0,0 0 0,1-1 0,-1 0 0,-9-1 0,17 1 0,-1 0 0,1-1 0,-1 1 0,1-1 0,-1 1 0,1-1 0,-1 1 0,1-1 0,-1 0 0,1 0 0,0 0 0,-1 0 0,1 0 0,0 0 0,0 0 0,0 0 0,0 0 0,0-1 0,0 1 0,0 0 0,0-1 0,0 1 0,1-1 0,-1 1 0,1-1 0,-1 1 0,1-1 0,-1 1 0,1-1 0,0-2 0,0 3 0,0 0 0,0 0 0,0-1 0,0 1 0,1 0 0,-1 0 0,0 0 0,1-1 0,-1 1 0,1 0 0,0 0 0,-1 0 0,1 0 0,0 0 0,-1 0 0,1 0 0,0 0 0,0 0 0,0 1 0,0-1 0,0 0 0,0 0 0,0 1 0,0-1 0,0 1 0,1-1 0,-1 1 0,0-1 0,0 1 0,0 0 0,0-1 0,1 1 0,-1 0 0,0 0 0,0 0 0,1 0 0,-1 0 0,2 1 0,5 0 0,1 0 0,0 1 0,-1 0 0,1 1 0,-1 0 0,0 0 0,0 1 0,0 0 0,0 0 0,9 8 0,13 10 0,30 29 0,-34-28 0,7 6 0,-10-8 0,0-1 0,2-1 0,40 24 0,-58-39 0,0-1 0,1 1 0,-1-1 0,1-1 0,-1 1 0,1-1 0,0-1 0,0 1 0,0-1 0,0-1 0,0 1 0,0-2 0,0 1 0,0-1 0,0 0 0,0 0 0,-1-1 0,14-5 0,-1-2 0,-1 0 0,-1-2 0,0-1 0,0 0 0,-1-1 0,0 0 0,-1-2 0,23-27 0,-22 22 0,-1-1 0,-1-1 0,-1 0 0,-1-1 0,-1 0 0,16-45 0,-24 54 0,-9 21 0,-8 21 0,13-27 0,-2 5 0,0 1 0,0 0 0,1 0 0,0 0 0,1 0 0,0 0 0,1 14 0,-1-20 0,0-1 0,1 0 0,-1 0 0,1 0 0,-1 1 0,0-1 0,1 0 0,-1 0 0,1 0 0,-1 0 0,1 1 0,-1-1 0,0 0 0,1 0 0,-1 0 0,1 0 0,-1 0 0,1 0 0,-1 0 0,1-1 0,-1 1 0,1 0 0,-1 0 0,0 0 0,1 0 0,-1 0 0,1-1 0,-1 1 0,1-1 0,17-7 0,-16 7 0,26-16 0,-21 12 0,1 0 0,0 0 0,1 1 0,13-5 0,-20 8 0,0 0 0,0 1 0,0 0 0,-1-1 0,1 1 0,0 0 0,0 0 0,0 0 0,0 0 0,0 0 0,0 1 0,0-1 0,0 0 0,0 1 0,0 0 0,-1-1 0,1 1 0,0 0 0,0 0 0,-1 0 0,1 0 0,0 0 0,-1 0 0,1 1 0,-1-1 0,3 3 0,16 30 0,-18-29 0,0-1 0,0 1 0,1 0 0,0-1 0,0 0 0,0 1 0,0-1 0,0-1 0,1 1 0,0 0 0,0-1 0,4 3 0,-6-5 0,0-1 0,0 0 0,0 0 0,0 0 0,0 0 0,-1 0 0,1 0 0,0-1 0,0 1 0,0-1 0,0 1 0,-1-1 0,1 0 0,0 1 0,-1-1 0,1 0 0,0 0 0,-1 0 0,1 0 0,1-3 0,34-30 0,-29 26 0,-3 2 0,0 1 0,0 1 0,1-1 0,0 1 0,0 0 0,0 0 0,11-5 0,-15 9 0,1-1 0,0 0 0,-1 1 0,1 0 0,0-1 0,0 1 0,0 0 0,-1 0 0,1 1 0,0-1 0,0 1 0,-1-1 0,1 1 0,0 0 0,-1 0 0,1 0 0,-1 0 0,1 0 0,-1 1 0,1-1 0,-1 1 0,3 3 0,2 1 0,0 1 0,0 1 0,-1-1 0,0 1 0,0 0 0,-1 1 0,0-1 0,4 12 0,-3-8 0,0-1 0,0 0 0,1-1 0,10 13 0,-16-22 0,0 0 0,0 0 0,1 1 0,-1-1 0,0 0 0,1-1 0,-1 1 0,1 0 0,-1 0 0,1-1 0,-1 1 0,1 0 0,-1-1 0,1 0 0,0 1 0,-1-1 0,1 0 0,-1 0 0,1 0 0,1 0 0,1 0 0,-1-1 0,0 0 0,1 0 0,-1 0 0,0 0 0,0-1 0,0 1 0,0-1 0,4-3 0,6-5 0,-1 0 0,0-1 0,14-18 0,-15 18 0,30-33 0,-17 21 0,-2 0 0,0-2 0,-2-1 0,17-28 0,-33 63 0,-2-2 0,0-1 0,0 1 0,1-1 0,0 0 0,0 0 0,1 0 0,6 8 0,-10-13 0,1-1 0,-1 0 0,1 0 0,-1 1 0,1-1 0,-1 0 0,1 0 0,-1 0 0,1 0 0,0 0 0,-1 1 0,1-1 0,-1 0 0,1-1 0,-1 1 0,1 0 0,-1 0 0,1 0 0,-1 0 0,1 0 0,0 0 0,-1-1 0,1 1 0,-1 0 0,1 0 0,-1-1 0,0 1 0,1 0 0,-1-1 0,1 1 0,0-1 0,14-16 0,-12 14 0,43-62 0,-37 50 0,1 0 0,0 1 0,1 0 0,1 0 0,0 2 0,0-1 0,2 1 0,14-10 0,-25 21 0,-1-1 0,1 1 0,0 0 0,0 0 0,0 1 0,-1-1 0,1 0 0,0 1 0,0 0 0,0-1 0,0 1 0,0 0 0,0 1 0,0-1 0,0 1 0,0-1 0,-1 1 0,1 0 0,0 0 0,0 0 0,-1 0 0,1 0 0,0 1 0,-1-1 0,0 1 0,1 0 0,-1-1 0,0 1 0,0 0 0,4 5 0,5 5 0,-2 1 0,1 0 0,-1 0 0,8 18 0,29 61-2,-29-55-452,2-1-1,40 60 1,-30-61-6372</inkml:trace>
  <inkml:trace contextRef="#ctx0" brushRef="#br0" timeOffset="8066.96">2188 787 24575,'0'0'0,"0"0"0</inkml:trace>
  <inkml:trace contextRef="#ctx0" brushRef="#br0" timeOffset="9876.08">2943 1125 24575,'1'5'0,"-1"0"0,2 0 0,-1 0 0,0 0 0,1 0 0,0-1 0,0 1 0,1 0 0,-1-1 0,1 0 0,0 1 0,0-1 0,4 4 0,-4-5 0,0 0 0,0 1 0,0-1 0,-1 1 0,1 0 0,-1 0 0,0 0 0,0 0 0,0 0 0,-1 0 0,0 1 0,1-1 0,-1 1 0,-1-1 0,1 1 0,-1 5 0,-1-9-1365</inkml:trace>
  <inkml:trace contextRef="#ctx0" brushRef="#br0" timeOffset="10993.99">3364 850 24575,'0'-11'-1365</inkml:trace>
  <inkml:trace contextRef="#ctx0" brushRef="#br0" timeOffset="13273.84">686 859 24575,'0'0'-1365</inkml:trace>
  <inkml:trace contextRef="#ctx0" brushRef="#br0" timeOffset="13823.8">1177 1024 24575,'0'0'0,"0"0"0,0 0 0</inkml:trace>
  <inkml:trace contextRef="#ctx0" brushRef="#br0" timeOffset="14284.32">2199 799 24575,'0'0'0</inkml:trace>
  <inkml:trace contextRef="#ctx0" brushRef="#br0" timeOffset="14643.94">3210 708 24575,'0'0'0,"0"0"0</inkml:trace>
  <inkml:trace contextRef="#ctx0" brushRef="#br0" timeOffset="14644.94">3364 554 24575,'0'0'0,"0"0"0,0 0 0</inkml:trace>
  <inkml:trace contextRef="#ctx0" brushRef="#br0" timeOffset="15013.98">3445 645 24575,'0'0'0,"0"0"0,0 0 0</inkml:trace>
  <inkml:trace contextRef="#ctx0" brushRef="#br0" timeOffset="15383.38">3476 830 24575,'0'0'0,"0"0"0,0 0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08:24.7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7:26:26.5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1 196 24575,'0'14'0,"3"6"0,9 33 0,-8-37 0,0 0 0,-1 0 0,0 32 0,-3-62 0,-1 0 0,-1 0 0,-1 0 0,-5-17 0,3 16 0,2 1 0,0-1 0,0 1 0,1-21 0,16 47 0,38 42 0,58 57 0,-108-110 0,-1 1 0,1-1 0,0 1 0,-1-1 0,1 0 0,0 1 0,0-1 0,2 1 0,-3-2 0,0 0 0,0 0 0,-1 0 0,1 0 0,0 0 0,0 1 0,-1-2 0,1 1 0,0 0 0,0 0 0,-1 0 0,1 0 0,0 0 0,0 0 0,-1-1 0,1 1 0,0 0 0,-1-1 0,1 1 0,0 0 0,-1-1 0,1 1 0,-1-1 0,1 1 0,-1 0 0,1-1 0,-1 1 0,1-2 0,12-12 0,-1-1 0,0 0 0,13-24 0,2-4 0,-23 37 0,1-2 0,1 1 0,-1 0 0,2 0 0,9-9 0,-16 16 0,0-1 0,1 1 0,-1 0 0,0 0 0,1 0 0,-1 0 0,0 0 0,1 0 0,-1 0 0,1 0 0,-1 0 0,0 0 0,1 0 0,-1 0 0,0 0 0,1 0 0,-1 0 0,0 0 0,1 0 0,-1 0 0,1 0 0,-1 1 0,0-1 0,0 0 0,1 0 0,-1 0 0,0 0 0,1 1 0,-1-1 0,12 9 0,-9-7 0,16 12 0,56 40 0,-63-47 0,0-1 0,1 1 0,0-2 0,25 9 0,-19-9 0,1 0 0,-1-1 0,1-1 0,-1 0 0,1-2 0,0 0 0,22-1 0,-31-1 0,0 0 0,0 0 0,0-1 0,0 0 0,-1-1 0,1 0 0,-1 0 0,0-1 0,0 0 0,-1-1 0,1 1 0,-1-2 0,0 1 0,11-10 0,-8 4 0,-12 10 0,1 1 0,-1-1 0,1 1 0,-1-1 0,0 1 0,1 0 0,-1-1 0,0 1 0,0-1 0,1 1 0,-1-1 0,0 0 0,0 1 0,0-1 0,0 1 0,0-1 0,0 1 0,0-1 0,0 1 0,0-1 0,0 1 0,0-1 0,0 1 0,0-2 0,-1 2 0,1 0 0,0 0 0,-1 0 0,1-1 0,0 1 0,-1 0 0,1 0 0,0 0 0,-1 0 0,1 0 0,-1 0 0,1 0 0,0-1 0,-1 1 0,1 0 0,-1 0 0,1 0 0,0 0 0,-1 0 0,1 0 0,-1 1 0,1-1 0,0 0 0,-1 0 0,1 0 0,0 0 0,-1 0 0,1 0 0,-1 1 0,1-1 0,0 0 0,-1 0 0,1 0 0,0 1 0,0-1 0,-1 0 0,0 1 0,0 0 0,0 0 0,0-1 0,0 1 0,0 0 0,0 0 0,0 0 0,1 0 0,-2 2 0,2-2 0,-1 1 0,0-1 0,1 1 0,0 0 0,-1 0 0,1-1 0,0 1 0,0 0 0,0 0 0,0-1 0,1 1 0,-1 0 0,1-1 0,-1 1 0,1 0 0,-1-1 0,1 1 0,0 0 0,0-1 0,0 1 0,0-1 0,0 0 0,1 1 0,-1-1 0,0 0 0,1 1 0,-1-1 0,1 0 0,0 0 0,-1 0 0,4 1 0,0 0 0,-1 0 0,0-1 0,0 1 0,1-1 0,-1 0 0,1 0 0,-1 0 0,1-1 0,0 0 0,-1 1 0,1-1 0,0-1 0,4 1 0,-3-1 0,0 0 0,-1 0 0,1 0 0,0-1 0,-1 0 0,0 1 0,7-4 0,-13 5 0,1 0 0,0 0 0,0 0 0,0 0 0,0 1 0,0-1 0,0 0 0,0 0 0,-1 0 0,1 0 0,0 0 0,0 0 0,0 1 0,0-1 0,0 0 0,0 0 0,0 0 0,0 0 0,0 1 0,0-1 0,0 0 0,0 0 0,0 0 0,0 0 0,0 0 0,0 1 0,0-1 0,0 0 0,1 0 0,-1 0 0,0 0 0,0 0 0,0 0 0,0 1 0,0-1 0,0 0 0,0 0 0,0 0 0,1 0 0,8 7 0,12 4 0,-19-10 0,1-1 0,-1 1 0,0 0 0,1-1 0,-1 1 0,0-1 0,1 0 0,-1 0 0,1 1 0,-1-1 0,0-1 0,1 1 0,-1 0 0,1 0 0,-1-1 0,0 1 0,1-1 0,-1 0 0,2 0 0,-1-1 0,-1 1 0,0 0 0,0-1 0,0 0 0,0 1 0,0-1 0,0 0 0,-1 0 0,1 0 0,-1 0 0,1 0 0,-1 0 0,0 0 0,0 0 0,0 0 0,1-4 0,-2 5 0,1-1 0,0 0 0,-1 0 0,1 0 0,-1 0 0,0 0 0,1-1 0,-1 1 0,0 0 0,-1 0 0,1-3 0,4 29 0,-1-14 0,-3-10 0,0 1 0,0-1 0,1 0 0,-1 0 0,0 0 0,0 0 0,0 0 0,0 0 0,0 1 0,1-1 0,-1 0 0,0 0 0,0 0 0,0 0 0,0 0 0,1 0 0,-1 0 0,0 0 0,0 0 0,0 0 0,1 0 0,-1 0 0,0 0 0,0 0 0,0 0 0,1 0 0,-1 0 0,0 0 0,0 0 0,0 0 0,1 0 0,-1 0 0,0 0 0,0 0 0,0 0 0,0 0 0,1 0 0,-1 0 0,0 0 0,0 0 0,0 0 0,0-1 0,1 1 0,-1 0 0,0 0 0,0 0 0,0 0 0,0 0 0,0 0 0,0-1 0,1 1 0,-1 0 0,0 0 0,0 0 0,0 0 0,0-1 0,0 1 0,0 0 0,1-1 0,0 1 0,1 0 0,-1-1 0,0 1 0,1 0 0,-1 0 0,0 0 0,1 0 0,-1 0 0,0 0 0,1 0 0,-1 0 0,0 0 0,1 0 0,2 1 0,-2 0 0,1-1 0,0 1 0,-1-1 0,1 0 0,0 0 0,2 0 0,-2-1 0,0 0 0,0 0 0,0-1 0,-1 1 0,1-1 0,2-1 0,-4 2 0,0 1 0,0-1 0,0 0 0,0 1 0,0-1 0,0 0 0,0 0 0,-1 0 0,1 0 0,0 1 0,-1-1 0,1 0 0,-1 0 0,1 0 0,-1 0 0,1-1 0,-1 0 0,2 8 0,0 0 0,0 1 0,0-1 0,1-1 0,4 7 0,1 3 0,53 124 0,-54-117 0,-1 0 0,-1 0 0,-1 1 0,1 34 0,-5-54 0,0 0 0,0 0 0,-1 0 0,1 0 0,-1 0 0,0 0 0,-1 4 0,1-6 0,1 0 0,-1-1 0,1 1 0,-1 0 0,1-1 0,-1 1 0,1 0 0,-1-1 0,0 1 0,1-1 0,-1 1 0,0-1 0,1 0 0,-1 1 0,0-1 0,0 1 0,0-1 0,0 0 0,1 0 0,-1 1 0,0-1 0,0 0 0,0 0 0,0 0 0,0 0 0,0 0 0,0 0 0,1 0 0,-1 0 0,0 0 0,0 0 0,0 0 0,0-1 0,-1 1 0,-1-1 0,-1-1 0,1 1 0,0 0 0,0-1 0,-1 0 0,2 1 0,-1-1 0,0 0 0,0 0 0,1 0 0,-1-1 0,1 1 0,0 0 0,0-1 0,0 1 0,0-1 0,0 0 0,1 0 0,-1 1 0,1-1 0,0 0 0,0 0 0,0 0 0,1 0 0,-1 0 0,1 0 0,0 0 0,0 0 0,0 0 0,0 0 0,1 0 0,-1 0 0,1 0 0,0 0 0,0 0 0,2-4 0,2-1 0,1 1 0,-1 0 0,1 0 0,0 1 0,11-9 0,40-26 0,1-2 0,-54 40 0,2-1 0,-1-1 0,0 1 0,0-1 0,-1 0 0,0 0 0,0 0 0,6-9 0,-11 16 0,0 1 0,1-1 0,-1 1 0,1 0 0,0-1 0,0 1 0,0-1 0,1 1 0,-1-1 0,1 1 0,-1-1 0,1 1 0,0-1 0,0 1 0,2 2 0,-2-4 0,0 0 0,-1 0 0,1 1 0,0-1 0,0 0 0,0 0 0,0 0 0,1 0 0,-1 0 0,0-1 0,0 1 0,1 0 0,-1 0 0,0-1 0,1 1 0,-1-1 0,1 1 0,-1-1 0,1 1 0,-1-1 0,1 0 0,0 0 0,-1 1 0,1-1 0,-1 0 0,1 0 0,-1 0 0,1-1 0,0 1 0,-1 0 0,3-1 0,2-1 0,0 0 0,0 0 0,0-1 0,0 1 0,-1-1 0,1-1 0,8-5 0,-11 7 0,-1 0 0,1-1 0,0 1 0,-1 0 0,0-1 0,0 1 0,0-1 0,0 1 0,0-1 0,0 0 0,-1 0 0,0 0 0,0 0 0,0 1 0,1-6 0,-2 8 0,0-1 0,1 1 0,-1 0 0,0-1 0,0 1 0,0 0 0,0-1 0,0 1 0,0-1 0,-1 1 0,1 0 0,0-1 0,0 1 0,0 0 0,0-1 0,0 1 0,-1 0 0,1-1 0,0 1 0,0 0 0,-1 0 0,1-1 0,0 1 0,0 0 0,-1 0 0,1-1 0,0 1 0,-1 0 0,1 0 0,0 0 0,-1-1 0,1 1 0,-1 0 0,4-1 0,0 0 0,0 0 0,0 0 0,0 0 0,0-1 0,0 1 0,0-1 0,0 0 0,4-3 0,0 0 0,13-9 0,0-1 0,-1 0 0,-1-1 0,18-22 0,-28 30 0,-1-1 0,-1 0 0,0 0 0,0 0 0,-1-1 0,0 0 0,-1 0 0,0 0 0,-1 0 0,3-21 0,-6 3 0,0 26 0,-1 0 0,1-1 0,-1 1 0,1 0 0,-1-1 0,0 1 0,0 0 0,0 0 0,-2-3 0,1 10 0,1 5 0,2 20 0,2 0 0,1-1 0,1 0 0,3 0 0,0 0 0,22 45 0,-2-22 0,-24-45 0,0-1 0,1 0 0,1 1 0,-1-1 0,10 7 0,-6-8 0,-8-6 0,-5-2 0,-17-6 0,-41-14 0,38 16 0,-28-14 0,52 21 0,-1 0 0,1-1 0,0 1 0,0 0 0,0 0 0,0 0 0,0 0 0,0 0 0,0 0 0,0-1 0,0 1 0,0 0 0,0 0 0,-1 0 0,1 0 0,0 0 0,0-1 0,0 1 0,0 0 0,0 0 0,1 0 0,-1 0 0,0 0 0,0-1 0,0 1 0,0 0 0,0 0 0,0 0 0,0 0 0,0 0 0,0 0 0,0-1 0,0 1 0,0 0 0,1 0 0,-1 0 0,0 0 0,0 0 0,0 0 0,0 0 0,0 0 0,1 0 0,-1-1 0,0 1 0,0 0 0,0 0 0,0 0 0,0 0 0,1 0 0,-1 0 0,12-6 0,-11 6 0,62-26 0,2 2 0,0 3 0,93-20 0,-145 38 0,-9 2 0,0 0 0,0 0 0,0 1 0,0-1 0,0 1 0,1-1 0,6 1 0,-23 10 0,-43 28 0,5-3 0,-96 53 0,143-87 0,0 1 0,0-1 0,0 0 0,-1 0 0,1 0 0,0 0 0,0 0 0,-5 0 0,7-1 0,0 0 0,1 0 0,-1 0 0,0 0 0,0 0 0,1 0 0,-1 0 0,0 0 0,1-1 0,-1 1 0,0 0 0,1 0 0,-1-1 0,1 1 0,-1 0 0,0-1 0,1 1 0,-1-1 0,0 0 0,1 1 0,-1-1 0,0 0 0,1 0 0,-1 0 0,1 0 0,0 0 0,-1 1 0,1-1 0,0 0 0,0 0 0,-1 0 0,1 0 0,0-2 0,0 3-39,0 0 0,0-1-1,0 1 1,0-1 0,0 1 0,0 0-1,0-1 1,0 1 0,0-1 0,0 1-1,0 0 1,1-1 0,-1 1 0,0-1-1,0 1 1,0 0 0,0-1 0,1 1-1,-1 0 1,0-1 0,1 1 0,-1 0-1,0-1 1,1 1 0,-1 0 0,1-1-1,-1 1-89,1 0-1,0 0 1,-1 0-1,1 0 0,-1 0 1,1 0-1,0 0 1,-1 1-1,1-1 1,-1 0-1,1 0 1,-1 0-1,1 0 0,-1 1 1,1-1-1,-1 0 1,2 1-1,1 1-548,1 0-1,-1 1 1,0 0 0,4 3-1,3 4 845,-3-2 759,1 0 0,0-1 0,18 14-1,-23-19-752,0 0 0,1-1-1,-1 1 1,1 0 0,-1-1 0,1 0-1,0 0 1,-1 0 0,1 0-1,0 0 1,0-1 0,0 0-1,0 1 1,0-1 0,0 0 0,5-1-1,0 0-171,0-1 0,0 0 0,0 0 0,0-1 0,-1 0 0,1 0 0,-1-1 0,0 0 0,0 0 0,-1 0 0,1-1 0,-1 0 0,9-8 0,-16 13 0,0 1 0,-1-1 0,1 0 0,0 1 0,0-1 0,-1 1 0,1-1 0,0 1 0,0-1 0,0 1 0,0-1 0,0 1 0,0-1 0,0 1 0,0-1 0,0 0 0,0 1 0,0-1 0,0 1 0,0-1 0,0 1 0,1 0 0,9 12 0,-4-7 0,0-1 0,12 8 0,-9-8 0,1 0 0,0 0 0,0-1 0,0 0 0,1 0 0,0-1 0,0 0 0,14 2 0,-18-4 0,0 0 0,0 0 0,0-1 0,0 1 0,0-2 0,-1 1 0,1-1 0,0 1 0,0-2 0,0 1 0,-1-1 0,1 1 0,-1-2 0,1 1 0,5-3 0,6-8 0,-18 12 0,1 1 0,0-1 0,-1 1 0,1-1 0,-1 1 0,1-1 0,-1 1 0,0-1 0,1 1 0,-1-1 0,0 1 0,1-1 0,-1 0 0,0 1 0,0-1 0,1 1 0,-1-1 0,0 0 0,0 1 0,0-1 0,0 0 0,0 1 0,0-1 0,0 0 0,-1 1 0,1-1 0,0-1 0,-1 4 0,1-1 0,0 0 0,0 0 0,0 1 0,0-1 0,0 0 0,0 1 0,1-1 0,0 2 0,-1-2 0,1 0 0,0 0 0,-1 0 0,1 0 0,0 0 0,0-1 0,0 1 0,-1 0 0,1 0 0,0 0 0,0-1 0,1 1 0,-1-1 0,0 1 0,0 0 0,0-1 0,0 0 0,1 1 0,-1-1 0,0 0 0,3 1 0,-2-1 0,1 0 0,-1 0 0,0 0 0,1-1 0,-1 1 0,1-1 0,-1 1 0,0-1 0,0 0 0,1 1 0,1-2 0,3-2 0,0 1 0,-1-1 0,0 0 0,0-1 0,0 1 0,6-7 0,-7 6 0,-1 0 0,1-1 0,4-8 0,-8 12 0,1 0 0,-1-1 0,0 1 0,0-1 0,-1 1 0,1 0 0,-1-1 0,1 1 0,-1-1 0,0 1 0,0-1 0,0-2 0,-1 8 0,3 6 0,-1-6 0,1-1 0,0 1 0,0-1 0,0 1 0,0-1 0,1 0 0,-1 1 0,1-1 0,0 0 0,-1-1 0,1 1 0,0 0 0,0-1 0,0 1 0,1-1 0,-1 0 0,6 2 0,-7-2 0,0-1 0,0 0 0,0 1 0,0-1 0,0 0 0,0 0 0,0 0 0,0 0 0,0 0 0,0 0 0,0-1 0,0 1 0,0 0 0,0-1 0,0 1 0,0-1 0,0 0 0,0 0 0,-1 1 0,1-1 0,0 0 0,-1 0 0,1 0 0,-1-1 0,1 1 0,-1 0 0,0 0 0,1-1 0,-1 1 0,0-1 0,0 1 0,1-3 0,0 2 0,-1 3 0,3 6 0,-3-5 0,1 0 0,0 0 0,1 0 0,-1 0 0,0 0 0,1-1 0,-1 1 0,1 0 0,0-1 0,-1 0 0,1 0 0,0 0 0,0 0 0,0 0 0,0 0 0,0 0 0,0-1 0,0 1 0,0-1 0,0 0 0,1 0 0,-1 0 0,0 0 0,0 0 0,0-1 0,0 1 0,0-1 0,0 1 0,0-1 0,0 0 0,5-2 0,-2 0 0,0 1 0,-1-1 0,1-1 0,-1 1 0,0 0 0,0-1 0,0 0 0,-1 0 0,1 0 0,-1-1 0,0 1 0,-1-1 0,1 0 0,2-6 0,-4 9 0,-1-1 0,1 0 0,-1 0 0,0 1 0,0-1 0,-1 0 0,1 0 0,-1 0 0,0 0 0,0-6 0,1 10 0,0 0 0,1 0 0,-1 0 0,0 0 0,1 0 0,-1 0 0,0 0 0,1-1 0,-1 1 0,1-1 0,-1 1 0,1-1 0,0 1 0,-1-1 0,1 0 0,3 1 0,33 4 0,7-3 0,-29-2 0,1 1 0,18 3 0,-34-4 0,1 0 0,-1 0 0,0 1 0,0-1 0,0 0 0,0 1 0,0-1 0,0 1 0,-1-1 0,1 1 0,0-1 0,0 1 0,0 0 0,0-1 0,-1 1 0,1 0 0,0-1 0,-1 1 0,1 0 0,-1 0 0,1-1 0,-1 1 0,1 0 0,-1 0 0,0 0 0,1 1 0,0 2 0,-1 0 0,0 1 0,0-1 0,-1 8 0,1-9 0,-1 1 0,1 0 0,0 0 0,0-1 0,2 5 0,-2-6 9,1 0 1,0 0-1,0 0 0,0 0 0,0-1 0,1 1 0,-1 0 1,0-1-1,1 1 0,0-1 0,-1 0 0,4 3 0,23 11-1493,-14-9-5342</inkml:trace>
  <inkml:trace contextRef="#ctx0" brushRef="#br0" timeOffset="1">1750 563 24575,'25'0'0,"-17"-1"0,-1 1 0,1 0 0,-1 0 0,1 1 0,13 2 0,-17-2 0,0 0 0,0 0 0,0 0 0,0 1 0,-1-1 0,1 1 0,0 0 0,-1 0 0,0 0 0,1 0 0,-1 1 0,0-1 0,0 1 0,-1-1 0,1 1 0,-1 0 0,1 0 0,-1 0 0,0 0 0,0 0 0,-1 1 0,1-1 0,-1 0 0,0 1 0,0-1 0,0 1 0,-1-1 0,1 1 0,-1-1 0,0 1 0,0-1 0,-1 7 0,-1-3 0,1 0 0,-1 0 0,0 0 0,-1-1 0,0 1 0,-6 9 0,-29 35 0,26-37 0,1 1 0,-12 21 0,22-35 0,0 0 0,0 1 0,1-1 0,-1 1 0,1-1 0,-1 1 0,1-1 0,0 1 0,0-1 0,0 1 0,0-1 0,0 1 0,0 0 0,0-1 0,0 1 0,1-1 0,-1 1 0,1-1 0,0 1 0,-1-1 0,1 0 0,0 1 0,0-1 0,0 0 0,0 1 0,0-1 0,2 1 0,1 2 0,1 0 0,0 0 0,0-1 0,0 0 0,0 0 0,1 0 0,-1 0 0,1-1 0,10 3 0,6 2 0,37 5 0,-10-5-137,52 2-1,11-5-562,216-18 0,109-43 386,-195 11-576,374-114-1,-599 155 1853,-13 5-419,-4 2 584,-5 3-1439,5-5 71,-6 4-6259</inkml:trace>
  <inkml:trace contextRef="#ctx0" brushRef="#br0" timeOffset="2">1343 0 24575,'0'0'0,"1"1"0,0 0 0,1 1 0,-1-2 0</inkml:trace>
  <inkml:trace contextRef="#ctx0" brushRef="#br0" timeOffset="3">2294 401 24575,'-3'-1'0,"1"0"0,-1 0 0,1 0 0,-1 0 0,1-1 0,0 1 0,-1-1 0,1 1 0,0-1 0,0 0 0,-3-3 0,2 1 0,2 4 0,1-1 0,-1 0 0,0 0 0,0 1 0,1-1 0,-1 0 0,0 1 0,0-1 0,0 1 0,0-1 0,0 1 0,0-1 0,0 1 0,0 0 0,0-1 0,0 1 0,0 0 0,0 0 0,0 0 0,0-1 0,0 1 0,-2 0 0,2 0-85,0-1 0,0 1-1,0-1 1,0 0 0,0 1-1,0-1 1,1 0 0,-1 0-1,0 0 1,1 0 0,-1 1-1,1-1 1,-1 0 0,1 0-1,-1-2 1</inkml:trace>
  <inkml:trace contextRef="#ctx0" brushRef="#br0" timeOffset="4">1083 282 24575,'0'0'0</inkml:trace>
  <inkml:trace contextRef="#ctx0" brushRef="#br0" timeOffset="5">1264 339 24575,'0'0'0</inkml:trace>
  <inkml:trace contextRef="#ctx0" brushRef="#br0" timeOffset="6">2498 410 24575,'0'0'0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7:22:29.6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 1 24575,'-2'53'0,"-11"62"0,1-17 0,-22 555 0,31-572 0,-27 242 0,19-239 0,4 128 0,7-158 0,-11 17-1365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08:25.7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24575,'0'0'0,"0"0"0,0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4:50:37.1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2376 24575,'2'0'0,"0"0"0,0-1 0,-1 1 0,1 0 0,0-1 0,0 0 0,0 1 0,0-1 0,0 0 0,-1 0 0,1 0 0,0 0 0,-1 0 0,1-1 0,-1 1 0,1 0 0,-1-1 0,1 1 0,-1-1 0,0 1 0,0-1 0,0 0 0,0 1 0,0-1 0,1-2 0,2-6 0,-1 0 0,0-1 0,3-16 0,-3 14 0,56-370 0,-27-7 0,-20-276 0,-9 225 0,-1 383 60,10-59 0,-9 97-272,1 0 0,1 0 0,1 1-1,1-1 1,0 1 0,15-25 0,13-14-6614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4:50:19.8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419 0 24575,'-5'11'0,"0"0"0,0 0 0,1 0 0,-4 21 0,-3 11 0,-34 120 0,-21 102-436,-16 111-1307,1 99 1307,23-1 32,9 938 0,224 477-1383,189-19-22,99-39 934,-369-1478 578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4:50:19.2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1 24575,'-11'584'0,"7"179"-476,5 1036-1264,75-97 1654,-42-1137 70,-21 1155 2334,-104-939-2258,39-417-1485,26-155-5401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4:51:26.7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4:50:50.8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2578 1518 24575,'15'1'0,"0"0"0,1 2 0,-1 0 0,0 0 0,-1 1 0,1 1 0,17 9 0,97 53 0,-114-58 0,63 37 0,-1 3 0,103 86 0,-173-129 0,-1-1 0,0 1 0,0 1 0,-1-1 0,1 1 0,-1 0 0,-1 0 0,0 1 0,6 10 0,-9-12 0,1 0 0,-1 0 0,0 1 0,0-1 0,0 0 0,-1 0 0,0 0 0,0 1 0,-1-1 0,0 0 0,0 0 0,0 0 0,-4 10 0,-1 2 0,-1-1 0,-1 0 0,0 0 0,-1-1 0,0 0 0,-2 0 0,0-1 0,-1 0 0,0-1 0,-1-1 0,0 0 0,-1-1 0,-1 0 0,0-1 0,-28 16 0,40-26-1,-1 0 0,1 0-1,-1 0 1,1-1 0,-1 1 0,1-1-1,-1 0 1,1 0 0,-1 0-1,-4 0 1,-9-1-1350</inkml:trace>
  <inkml:trace contextRef="#ctx0" brushRef="#br0" timeOffset="467.62">2527 1151 24575,'0'0'0,"0"0"0,0 0 0,1 0 0,3 0 0,2 0 0,2 2 0,1 2 0,0 0 0,-3 0-8191</inkml:trace>
  <inkml:trace contextRef="#ctx0" brushRef="#br0" timeOffset="1020.22">2177 1356 24575,'7'179'0,"-2"-94"0,-10 135 0,2-192 0,-1-1 0,-1 1 0,-2-1 0,-1 0 0,-1 0 0,-1-1 0,-1 0 0,-27 45 0,25-52 0,-1 0 0,-1-1 0,0-1 0,-2 0 0,0-1 0,0-1 0,-2 0 0,-19 11 0,8-8 0,0-2 0,-1-1 0,0-2 0,-62 17 0,19-13 0,-1-4 0,0-3 0,-1-4 0,-92-3 0,-223-32 0,3-31 0,232 34 0,66 8 0,59 10 0,-1 1 0,0 2 0,-1 2 0,-55 0 0,88 3-72,0 0 1,0 0-1,0 0 0,0 0 0,0 0 0,0 0 0,0 1 0,0-1 1,0 0-1,0 0 0,0 0 0,0 0 0,0 0 0,0 0 0,0 0 1,0 0-1,0 0 0,0 0 0</inkml:trace>
  <inkml:trace contextRef="#ctx0" brushRef="#br0" timeOffset="2258.02">4038 0 24575,'-27'1'0,"-1"2"0,1 0 0,-36 10 0,38-7 0,-560 155-482,11 46 0,41 15 482,19 37 0,506-255 0,-19 11 0,0 1 0,1 1 0,-32 28 0,56-44-1,1 1 0,-1-1 0,1 0 0,-1 1 0,1 0 0,0-1 0,0 1 0,-1 0 0,1-1 1,0 1-1,1 0 0,-1 0 0,0 0 0,1 0 0,-1 0 0,1 0 0,-1 0 0,1 4 0,0-4 0,0-1-1,1 1 1,-1 0 0,1-1 0,0 1 0,0-1-1,-1 1 1,1 0 0,0-1 0,0 0 0,0 1 0,1-1-1,-1 0 1,0 1 0,0-1 0,1 0 0,1 1-1,8 5 28,0-2-1,0 0 1,0 0-1,1-1 0,11 3 1,-15-4 22,41 10 459,-31-9-457,-1 1-1,1 0 0,-1 1 1,0 1-1,23 13 0,-37-18-49,-1-1 0,0 1 0,0 0 0,0 0 0,0-1 0,0 1 0,0 1 0,0-1 0,-1 0 0,1 0 0,-1 1 0,0-1 0,1 1 0,-1-1 0,0 1 0,0-1 0,-1 1 0,1 0 0,-1-1 0,1 1 0,-1 0 0,0-1 0,0 1 0,0 0 0,0 0 0,0-1 0,-1 1 0,1 0 0,-1 0 0,-1 4 0,-3 5 0,-1 0 0,0 0 0,0-1 0,-2 0 0,-10 14 0,-70 83 0,-124 117 0,56-64 0,4 11 0,118-129 0,2 1 0,-29 54 0,54-86 0,1 0 0,0 1 0,1-1 0,0 1 0,1 1 0,-5 24 0,9-33 0,-1 0 0,1 0 0,0 0 0,1 0 0,-1 0 0,1 0 0,0 0 0,0 0 0,0 0 0,1 0 0,-1-1 0,1 1 0,1-1 0,-1 1 0,1-1 0,-1 0 0,1 0 0,0 0 0,1 0 0,-1 0 0,8 5 0,1 0 0,1 0 0,0-1 0,0-1 0,1 0 0,0-1 0,1 0 0,-1-1 0,1-1 0,21 4 0,14-1 0,79 3 0,-10-11 0,-1-5 0,200-35 0,-280 36 0,-38 5 0,-1 0 0,1 0 0,0 0 0,0 0 0,-1 0 0,1 1 0,0-1 0,0 0 0,0 0 0,-1 0 0,1 0 0,0 1 0,0-1 0,0 0 0,0 0 0,-1 1 0,1-1 0,0 0 0,0 0 0,0 1 0,0-1 0,0 0 0,0 0 0,0 1 0,0-1 0,0 0 0,0 1 0,0-1 0,0 0 0,0 0 0,0 1 0,0-1 0,0 0 0,0 0 0,0 1 0,0-1 0,0 0 0,1 0 0,-1 1 0,0-1 0,0 0 0,0 0 0,0 1 0,1-1 0,-1 0 0,0 0 0,0 0 0,0 0 0,1 1 0,-1-1 0,0 0 0,0 0 0,1 0 0,-1 0 0,0 0 0,0 0 0,1 1 0,-1-1 0,0 0 0,0 0 0,1 0 0,-1 0 0,0 0 0,0 0 0,1 0 0,-1 0 0,-23 19 0,-47 29 0,-2-3 0,-99 45 0,-165 55 0,298-131 0,15-6 0,-43 23 0,65-30 0,0-1 0,1 1 0,-1-1 0,0 0 0,1 1 0,-1-1 0,0 1 0,1-1 0,-1 1 0,0 0 0,1-1 0,-1 1 0,1 0 0,0-1 0,-1 1 0,1 0 0,-1 0 0,1-1 0,-1 2 0,1-1 0,1-1 0,-1 1 0,0-1 0,0 1 0,0-1 0,1 1 0,-1-1 0,0 1 0,0-1 0,1 1 0,-1-1 0,0 0 0,1 1 0,-1-1 0,0 1 0,1-1 0,-1 0 0,1 1 0,-1-1 0,1 0 0,-1 0 0,1 0 0,0 1 0,41 11 0,57 2 0,145 3 0,-141-12 0,345 18 0,-370-17 0,-54 0 0,-24-6 0,1 0 0,-1 0 0,0 0 0,1 1 0,-1-1 0,0 0 0,1 0 0,-1 0 0,0 1 0,1-1 0,-1 0 0,0 0 0,0 1 0,1-1 0,-1 0 0,0 1 0,0-1 0,1 0 0,-1 1 0,0-1 0,0 0 0,0 1 0,0-1 0,0 0 0,0 1 0,1-1 0,-1 0 0,0 1 0,-2 2 0,1-1 0,-1 0 0,0 0 0,0 0 0,0 0 0,0 0 0,0 0 0,0-1 0,-1 1 0,1-1 0,0 1 0,-1-1 0,-4 2 0,-63 28 0,-129 39 0,186-66 0,-1021 264 0,1002-262 0,83-15 0,109-24 0,105-24 0,-48 11-66,424-88-550,2 30 180,-604 99 436,53 1 0,-87 4 0,-1 0 0,1 1 0,0-1 0,-1 1 0,1 0 0,6 3 0,-10-4 0,-1 0 0,1 1 0,0-1 0,-1 0 0,1 1 0,0-1 0,-1 1 0,1-1 0,-1 0 0,1 1 0,-1-1 0,1 1 0,-1-1 0,1 1 0,-1 0 0,0-1 0,1 1 0,-1-1 0,0 1 0,0 0 0,1-1 0,-1 1 0,0 0 0,0-1 0,0 1 0,0 0 0,1 1 0,-3 2 0,0 0 0,0 0 0,-1 0 0,1 0 0,-1-1 0,1 1 0,-1-1 0,-1 1 0,1-1 0,0 0 0,-1 0 0,1-1 0,-8 5 0,-31 21 0,-72 36 0,-140 51 0,-649 194-811,-34-91 0,900-211 811,19-3 0,28-7 0,82-20 0,139-45 0,111-46-125,936-369-499,-689 252 648,-533 210 1,179-63 75,-203 78-100,-32 6 0,0 0 0,1-1 0,-1 1 0,0 0 0,1 0 0,-1 0 0,0 0 0,1 0 0,-1 0 0,0 0 0,1 0 0,-1 0 0,1 0 0,-1 0 0,0 0 0,1 0 0,-1 1 0,0-1 0,1 0 0,-1 0 0,0 0 0,1 0 0,-1 1 0,0-1 0,0 0 0,1 0 0,-1 1 0,0-1 0,0 0 0,1 0 0,-1 1 0,0-1 0,0 1 0,-2 2 0,0 1 0,-1-1 0,1 1 0,-1-1 0,0 0 0,0 0 0,0 0 0,-1-1 0,1 1 0,-1-1 0,-5 3 0,-135 83 0,-96 39-292,-639 286-1473,-24-33 4390,902-379-2622,-259 113 581,218-92-860,0 1 0,2 2 0,-64 54 0,60-37-4626</inkml:trace>
  <inkml:trace contextRef="#ctx0" brushRef="#br0" timeOffset="2848.54">1197 1519 24575,'20'-16'0,"1"0"0,1 2 0,0 0 0,0 2 0,31-13 0,48-17-8,1 4 0,194-44-1,228-5-687,-331 65 647,1 8 1,271 14 0,-292 19 48,-147-15 0,-1 1 0,0 2 0,0 1 0,30 13 0,-51-19 0,1 0 0,0 0 0,0 1 0,-1-1 0,0 1 0,1 0 0,-1 0 0,0 1 0,-1-1 0,1 1 0,-1 0 0,1 0 0,-1 0 0,0 0 0,-1 1 0,1-1 0,-1 1 0,3 8 0,-4-6 0,0 0 0,-1 0 0,0 0 0,0 0 0,0 0 0,-1 0 0,0 0 0,-1-1 0,0 1 0,0 0 0,0 0 0,-1-1 0,0 0 0,-5 10 0,-11 16 0,-1-1 0,-2 0 0,-48 51 0,-164 140-336,-439 289-757,-40-49 504,414-277 589,178-111-15,-3 0-94,-200 157 0,301-212 133,-32 35 0,50-48 26,0 0-1,0 0 0,1 1 0,0-1 1,0 1-1,0 0 0,1 0 0,0 0 1,1 0-1,-4 13 0,6-17-43,0 1 0,-1 0-1,1-1 1,0 1 0,1-1-1,-1 1 1,1 0 0,-1-1 0,1 1-1,0-1 1,1 1 0,-1-1-1,0 0 1,1 1 0,0-1 0,0 0-1,0 0 1,0 0 0,0 0-1,1-1 1,-1 1 0,1-1 0,3 4-1,6 2-6,-1-1-1,1 0 0,0 0 1,1-1-1,20 7 1,9 0 1,-1-1 0,77 9 0,165-1 67,341-51 89,8-43-21,-119 11-90,367-3-140,-856 64 239,-18 1-273,0 1 0,-1 0 0,1-1 0,0 2 0,0-1 0,-1 1 0,1-1 0,9 4 0</inkml:trace>
  <inkml:trace contextRef="#ctx0" brushRef="#br0" timeOffset="3283.76">931 2621 24575,'4'0'0,"18"-6"0,58-13 0,86-21 0,92-14 0,79-2 0,65 9-3162,32 16 3162,7 17 0,-9 19 0,-41 12 0,-48 9 0,-53 2-459,-27-3 459,-59-5-4570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4:50:42.6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 24575,'0'0'0,"-2"0"0,-2 0 0,-2 0 0,-1 0 0,2 0 0,1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4:51:44.5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
Team Name: Runtime Terror____________________________________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57DCBC-E03C-4579-B6C3-0EB758F02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5CC077-0495-6B42-B857-A44499F3D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Statement of Work (Red design)</Template>
  <TotalTime>14</TotalTime>
  <Pages>6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 17796 TEAM PROJECT</Company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Dancy</dc:creator>
  <cp:keywords/>
  <dc:description/>
  <cp:lastModifiedBy>Say My Name</cp:lastModifiedBy>
  <cp:revision>5</cp:revision>
  <dcterms:created xsi:type="dcterms:W3CDTF">2022-03-08T20:15:00Z</dcterms:created>
  <dcterms:modified xsi:type="dcterms:W3CDTF">2022-03-09T03:08:00Z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TC039235949991</vt:lpwstr>
  </property>
</Properties>
</file>